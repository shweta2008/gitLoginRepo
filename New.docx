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4500"/>
        <w:gridCol w:w="4860"/>
      </w:tblGrid>
      <w:tr w:rsidR="00D92B95" w:rsidTr="00DE524F">
        <w:trPr>
          <w:trHeight w:val="1800"/>
        </w:trPr>
        <w:tc>
          <w:tcPr>
            <w:tcW w:w="4500" w:type="dxa"/>
            <w:vAlign w:val="bottom"/>
          </w:tcPr>
          <w:p w:rsidR="00C84833" w:rsidRDefault="00C84833" w:rsidP="00044BC1">
            <w:pPr>
              <w:pStyle w:val="Title"/>
            </w:pPr>
          </w:p>
        </w:tc>
        <w:tc>
          <w:tcPr>
            <w:tcW w:w="4860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320"/>
              <w:gridCol w:w="540"/>
            </w:tblGrid>
            <w:tr w:rsidR="00932D92" w:rsidRPr="009D0878" w:rsidTr="006D62C2">
              <w:tc>
                <w:tcPr>
                  <w:tcW w:w="4320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552633" w:rsidP="00CA7B11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07F39C4D60F74845A226EF59333199F2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CA7B11">
                        <w:t>Pune</w:t>
                      </w:r>
                    </w:sdtContent>
                  </w:sdt>
                </w:p>
              </w:tc>
              <w:tc>
                <w:tcPr>
                  <w:tcW w:w="54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7C10200" wp14:editId="2276A9A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61C28C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6D62C2">
              <w:sdt>
                <w:sdtPr>
                  <w:alias w:val="Enter phone:"/>
                  <w:tag w:val="Enter phone:"/>
                  <w:id w:val="-1849400302"/>
                  <w:placeholder>
                    <w:docPart w:val="940CB324195B47FFA7114AC15E5BFD89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320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CA7B11" w:rsidP="00CA7B11">
                      <w:pPr>
                        <w:pStyle w:val="ContactInfo"/>
                      </w:pPr>
                      <w:r>
                        <w:t>+91 8007868325</w:t>
                      </w:r>
                    </w:p>
                  </w:tc>
                </w:sdtContent>
              </w:sdt>
              <w:tc>
                <w:tcPr>
                  <w:tcW w:w="54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D56EB25" wp14:editId="4A87B9D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F4A51E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6D62C2">
              <w:sdt>
                <w:sdtPr>
                  <w:alias w:val="Enter email:"/>
                  <w:tag w:val="Enter email:"/>
                  <w:id w:val="-675184368"/>
                  <w:placeholder>
                    <w:docPart w:val="50CB8C8497784AD587C4BBCECBE3C1A9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320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CA7B11" w:rsidP="00CA7B11">
                      <w:pPr>
                        <w:pStyle w:val="ContactInfo"/>
                      </w:pPr>
                      <w:r>
                        <w:t>shwetu.2008@gmail.com</w:t>
                      </w:r>
                    </w:p>
                  </w:tc>
                </w:sdtContent>
              </w:sdt>
              <w:tc>
                <w:tcPr>
                  <w:tcW w:w="54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C7753B8" wp14:editId="040E649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5F7408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1A5F33" w:rsidRPr="009D0878" w:rsidTr="006D62C2">
              <w:tc>
                <w:tcPr>
                  <w:tcW w:w="4320" w:type="dxa"/>
                  <w:tcMar>
                    <w:left w:w="720" w:type="dxa"/>
                    <w:right w:w="29" w:type="dxa"/>
                  </w:tcMar>
                </w:tcPr>
                <w:p w:rsidR="001A5F33" w:rsidRPr="009D0878" w:rsidRDefault="001A5F33" w:rsidP="001A5F33">
                  <w:pPr>
                    <w:pStyle w:val="ContactInfo"/>
                  </w:pPr>
                  <w:r>
                    <w:t xml:space="preserve">  shwetu.2008@gmail.com</w:t>
                  </w:r>
                </w:p>
              </w:tc>
              <w:tc>
                <w:tcPr>
                  <w:tcW w:w="540" w:type="dxa"/>
                  <w:tcMar>
                    <w:left w:w="0" w:type="dxa"/>
                    <w:right w:w="0" w:type="dxa"/>
                  </w:tcMar>
                </w:tcPr>
                <w:p w:rsidR="001A5F33" w:rsidRDefault="001A5F33" w:rsidP="001A5F33">
                  <w:pPr>
                    <w:pStyle w:val="Icons"/>
                    <w:jc w:val="left"/>
                  </w:pPr>
                  <w:r>
                    <w:t xml:space="preserve">   </w:t>
                  </w:r>
                  <w:r w:rsidR="00FF5190">
                    <w:object w:dxaOrig="3840" w:dyaOrig="3840" w14:anchorId="34890AD3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1.75pt;height:10.95pt" o:ole="">
                        <v:imagedata r:id="rId9" o:title=""/>
                      </v:shape>
                      <o:OLEObject Type="Embed" ProgID="PBrush" ShapeID="_x0000_i1025" DrawAspect="Content" ObjectID="_1572948275" r:id="rId10"/>
                    </w:object>
                  </w:r>
                </w:p>
                <w:p w:rsidR="002C16A9" w:rsidRPr="009D0878" w:rsidRDefault="002C16A9" w:rsidP="002C16A9">
                  <w:pPr>
                    <w:pStyle w:val="Icons"/>
                  </w:pPr>
                  <w:r>
                    <w:object w:dxaOrig="330" w:dyaOrig="360">
                      <v:shape id="_x0000_i1026" type="#_x0000_t75" style="width:10.95pt;height:12.5pt" o:ole="">
                        <v:imagedata r:id="rId11" o:title=""/>
                      </v:shape>
                      <o:OLEObject Type="Embed" ProgID="PBrush" ShapeID="_x0000_i1026" DrawAspect="Content" ObjectID="_1572948276" r:id="rId12"/>
                    </w:object>
                  </w: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230165" w:rsidRDefault="00B35D0C" w:rsidP="00230165">
      <w:pPr>
        <w:pStyle w:val="Heading1"/>
      </w:pPr>
      <w:r>
        <w:t>Objectives</w:t>
      </w:r>
    </w:p>
    <w:p w:rsidR="00E81FB8" w:rsidRPr="00FC203C" w:rsidRDefault="009D779F" w:rsidP="00FC203C">
      <w:pPr>
        <w:pStyle w:val="ListBullet"/>
        <w:numPr>
          <w:ilvl w:val="0"/>
          <w:numId w:val="4"/>
        </w:numPr>
        <w:ind w:left="810"/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9D779F">
        <w:t xml:space="preserve">To obtain a </w:t>
      </w:r>
      <w:r w:rsidRPr="00FC203C">
        <w:rPr>
          <w:rFonts w:ascii="Verdana" w:hAnsi="Verdana"/>
          <w:color w:val="686868"/>
          <w:sz w:val="21"/>
          <w:szCs w:val="21"/>
          <w:shd w:val="clear" w:color="auto" w:fill="FFFFFF"/>
        </w:rPr>
        <w:t>responsible and challenging Front End Developer’s position where my education and work experience will have valuable application.</w:t>
      </w:r>
    </w:p>
    <w:p w:rsidR="007E5683" w:rsidRDefault="007E5683" w:rsidP="00FC203C">
      <w:pPr>
        <w:pStyle w:val="ListBullet"/>
        <w:numPr>
          <w:ilvl w:val="0"/>
          <w:numId w:val="4"/>
        </w:numPr>
        <w:ind w:left="810"/>
      </w:pPr>
      <w:r w:rsidRPr="00FC203C">
        <w:rPr>
          <w:rFonts w:ascii="Verdana" w:hAnsi="Verdana"/>
          <w:color w:val="686868"/>
          <w:sz w:val="21"/>
          <w:szCs w:val="21"/>
          <w:shd w:val="clear" w:color="auto" w:fill="FFFFFF"/>
        </w:rPr>
        <w:t xml:space="preserve">Dedicated individual with 6 years of UI development experience seeking a </w:t>
      </w:r>
      <w:r w:rsidR="00240B6F" w:rsidRPr="00FC203C">
        <w:rPr>
          <w:rFonts w:ascii="Verdana" w:hAnsi="Verdana"/>
          <w:color w:val="686868"/>
          <w:sz w:val="21"/>
          <w:szCs w:val="21"/>
          <w:shd w:val="clear" w:color="auto" w:fill="FFFFFF"/>
        </w:rPr>
        <w:t>Senior</w:t>
      </w:r>
      <w:r w:rsidRPr="00FC203C">
        <w:rPr>
          <w:rFonts w:ascii="Verdana" w:hAnsi="Verdana"/>
          <w:color w:val="686868"/>
          <w:sz w:val="21"/>
          <w:szCs w:val="21"/>
          <w:shd w:val="clear" w:color="auto" w:fill="FFFFFF"/>
        </w:rPr>
        <w:t xml:space="preserve"> UI Develo</w:t>
      </w:r>
      <w:r w:rsidR="00240B6F" w:rsidRPr="00FC203C">
        <w:rPr>
          <w:rFonts w:ascii="Verdana" w:hAnsi="Verdana"/>
          <w:color w:val="686868"/>
          <w:sz w:val="21"/>
          <w:szCs w:val="21"/>
          <w:shd w:val="clear" w:color="auto" w:fill="FFFFFF"/>
        </w:rPr>
        <w:t>per position with Indecomm Global Services</w:t>
      </w:r>
      <w:r w:rsidRPr="007E5683">
        <w:t>.</w:t>
      </w:r>
    </w:p>
    <w:p w:rsidR="00AD13CB" w:rsidRDefault="00552633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23F2FA659BCC4F53A29854D798F99AC4"/>
          </w:placeholder>
          <w:temporary/>
          <w:showingPlcHdr/>
          <w15:appearance w15:val="hidden"/>
        </w:sdtPr>
        <w:sdtEndPr/>
        <w:sdtContent>
          <w:r w:rsidR="004937AE" w:rsidRPr="00D15C11">
            <w:rPr>
              <w:sz w:val="34"/>
            </w:rPr>
            <w:t>Skills</w:t>
          </w:r>
        </w:sdtContent>
      </w:sdt>
    </w:p>
    <w:tbl>
      <w:tblPr>
        <w:tblStyle w:val="TableGrid"/>
        <w:tblW w:w="512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797"/>
        <w:gridCol w:w="4797"/>
      </w:tblGrid>
      <w:tr w:rsidR="005B1D68" w:rsidTr="00FC203C">
        <w:trPr>
          <w:trHeight w:val="3422"/>
        </w:trPr>
        <w:tc>
          <w:tcPr>
            <w:tcW w:w="4797" w:type="dxa"/>
          </w:tcPr>
          <w:p w:rsidR="005B1D68" w:rsidRPr="00B257B2" w:rsidRDefault="004A3924" w:rsidP="009C4F04">
            <w:pPr>
              <w:pStyle w:val="ListBullet"/>
              <w:numPr>
                <w:ilvl w:val="0"/>
                <w:numId w:val="4"/>
              </w:numPr>
              <w:rPr>
                <w:b/>
              </w:rPr>
            </w:pPr>
            <w:r w:rsidRPr="009C4F04">
              <w:rPr>
                <w:rFonts w:ascii="Verdana" w:hAnsi="Verdana"/>
                <w:color w:val="686868"/>
                <w:sz w:val="21"/>
                <w:szCs w:val="21"/>
                <w:shd w:val="clear" w:color="auto" w:fill="FFFFFF"/>
              </w:rPr>
              <w:t xml:space="preserve">Fluent in the essential front-end web development languages i.e., </w:t>
            </w:r>
            <w:r w:rsidRPr="00B257B2">
              <w:rPr>
                <w:rFonts w:ascii="Verdana" w:hAnsi="Verdana"/>
                <w:b/>
                <w:color w:val="686868"/>
                <w:sz w:val="21"/>
                <w:szCs w:val="21"/>
                <w:shd w:val="clear" w:color="auto" w:fill="FFFFFF"/>
              </w:rPr>
              <w:t>HTML</w:t>
            </w:r>
            <w:r w:rsidR="007F3F90" w:rsidRPr="00B257B2">
              <w:rPr>
                <w:rFonts w:ascii="Verdana" w:hAnsi="Verdana"/>
                <w:b/>
                <w:color w:val="686868"/>
                <w:sz w:val="21"/>
                <w:szCs w:val="21"/>
                <w:shd w:val="clear" w:color="auto" w:fill="FFFFFF"/>
              </w:rPr>
              <w:t>5</w:t>
            </w:r>
            <w:r w:rsidRPr="00B257B2">
              <w:rPr>
                <w:rFonts w:ascii="Verdana" w:hAnsi="Verdana"/>
                <w:b/>
                <w:color w:val="686868"/>
                <w:sz w:val="21"/>
                <w:szCs w:val="21"/>
                <w:shd w:val="clear" w:color="auto" w:fill="FFFFFF"/>
              </w:rPr>
              <w:t>, CSS</w:t>
            </w:r>
            <w:r w:rsidR="007F3F90" w:rsidRPr="00B257B2">
              <w:rPr>
                <w:rFonts w:ascii="Verdana" w:hAnsi="Verdana"/>
                <w:b/>
                <w:color w:val="686868"/>
                <w:sz w:val="21"/>
                <w:szCs w:val="21"/>
                <w:shd w:val="clear" w:color="auto" w:fill="FFFFFF"/>
              </w:rPr>
              <w:t>3,</w:t>
            </w:r>
            <w:r w:rsidRPr="00B257B2">
              <w:rPr>
                <w:rFonts w:ascii="Verdana" w:hAnsi="Verdana"/>
                <w:b/>
                <w:color w:val="686868"/>
                <w:sz w:val="21"/>
                <w:szCs w:val="21"/>
                <w:shd w:val="clear" w:color="auto" w:fill="FFFFFF"/>
              </w:rPr>
              <w:t xml:space="preserve"> </w:t>
            </w:r>
            <w:r w:rsidR="00795D2B">
              <w:rPr>
                <w:rFonts w:ascii="Verdana" w:hAnsi="Verdana"/>
                <w:b/>
                <w:color w:val="686868"/>
                <w:sz w:val="21"/>
                <w:szCs w:val="21"/>
                <w:shd w:val="clear" w:color="auto" w:fill="FFFFFF"/>
              </w:rPr>
              <w:t xml:space="preserve">Angular JS, </w:t>
            </w:r>
            <w:r w:rsidRPr="00B257B2">
              <w:rPr>
                <w:rFonts w:ascii="Verdana" w:hAnsi="Verdana"/>
                <w:b/>
                <w:color w:val="686868"/>
                <w:sz w:val="21"/>
                <w:szCs w:val="21"/>
                <w:shd w:val="clear" w:color="auto" w:fill="FFFFFF"/>
              </w:rPr>
              <w:t>JavaScript</w:t>
            </w:r>
            <w:r w:rsidR="007F3F90" w:rsidRPr="00B257B2">
              <w:rPr>
                <w:rFonts w:ascii="Verdana" w:hAnsi="Verdana"/>
                <w:b/>
                <w:color w:val="686868"/>
                <w:sz w:val="21"/>
                <w:szCs w:val="21"/>
                <w:shd w:val="clear" w:color="auto" w:fill="FFFFFF"/>
              </w:rPr>
              <w:t>, JQuery</w:t>
            </w:r>
            <w:r w:rsidR="005D7D0E">
              <w:rPr>
                <w:rFonts w:ascii="Verdana" w:hAnsi="Verdana"/>
                <w:b/>
                <w:color w:val="686868"/>
                <w:sz w:val="21"/>
                <w:szCs w:val="21"/>
                <w:shd w:val="clear" w:color="auto" w:fill="FFFFFF"/>
              </w:rPr>
              <w:t xml:space="preserve">, RWD, </w:t>
            </w:r>
            <w:r w:rsidR="00076B13">
              <w:rPr>
                <w:rFonts w:ascii="Verdana" w:hAnsi="Verdana"/>
                <w:b/>
                <w:color w:val="686868"/>
                <w:sz w:val="21"/>
                <w:szCs w:val="21"/>
                <w:shd w:val="clear" w:color="auto" w:fill="FFFFFF"/>
              </w:rPr>
              <w:t xml:space="preserve">GIT, </w:t>
            </w:r>
            <w:r w:rsidR="005D7D0E">
              <w:rPr>
                <w:rFonts w:ascii="Verdana" w:hAnsi="Verdana"/>
                <w:b/>
                <w:color w:val="686868"/>
                <w:sz w:val="21"/>
                <w:szCs w:val="21"/>
                <w:shd w:val="clear" w:color="auto" w:fill="FFFFFF"/>
              </w:rPr>
              <w:t>Bootstrap</w:t>
            </w:r>
            <w:r w:rsidR="005C5176">
              <w:rPr>
                <w:rFonts w:ascii="Verdana" w:hAnsi="Verdana"/>
                <w:b/>
                <w:color w:val="686868"/>
                <w:sz w:val="21"/>
                <w:szCs w:val="21"/>
                <w:shd w:val="clear" w:color="auto" w:fill="FFFFFF"/>
              </w:rPr>
              <w:t>, REST, JSON,</w:t>
            </w:r>
            <w:r w:rsidR="00113D9A">
              <w:rPr>
                <w:rFonts w:ascii="Verdana" w:hAnsi="Verdana"/>
                <w:b/>
                <w:color w:val="686868"/>
                <w:sz w:val="21"/>
                <w:szCs w:val="21"/>
                <w:shd w:val="clear" w:color="auto" w:fill="FFFFFF"/>
              </w:rPr>
              <w:t xml:space="preserve"> PHP</w:t>
            </w:r>
            <w:r w:rsidR="009D749E">
              <w:rPr>
                <w:rFonts w:ascii="Verdana" w:hAnsi="Verdana"/>
                <w:b/>
                <w:color w:val="686868"/>
                <w:sz w:val="21"/>
                <w:szCs w:val="21"/>
                <w:shd w:val="clear" w:color="auto" w:fill="FFFFFF"/>
              </w:rPr>
              <w:t>, Less</w:t>
            </w:r>
          </w:p>
          <w:p w:rsidR="007F3F90" w:rsidRDefault="007F3F90" w:rsidP="009C4F04">
            <w:pPr>
              <w:pStyle w:val="ListBullet"/>
              <w:numPr>
                <w:ilvl w:val="0"/>
                <w:numId w:val="4"/>
              </w:numPr>
            </w:pPr>
            <w:r w:rsidRPr="009C4F04">
              <w:rPr>
                <w:rFonts w:ascii="Verdana" w:hAnsi="Verdana"/>
                <w:color w:val="686868"/>
                <w:sz w:val="21"/>
                <w:szCs w:val="21"/>
                <w:shd w:val="clear" w:color="auto" w:fill="FFFFFF"/>
              </w:rPr>
              <w:t xml:space="preserve">Fluent in modern UI trends such as </w:t>
            </w:r>
            <w:r w:rsidRPr="00B257B2">
              <w:rPr>
                <w:rFonts w:ascii="Verdana" w:hAnsi="Verdana"/>
                <w:b/>
                <w:color w:val="686868"/>
                <w:sz w:val="21"/>
                <w:szCs w:val="21"/>
                <w:shd w:val="clear" w:color="auto" w:fill="FFFFFF"/>
              </w:rPr>
              <w:t>Node JS, Mongo DB, Gulp</w:t>
            </w:r>
            <w:r w:rsidRPr="009C4F04">
              <w:rPr>
                <w:rFonts w:ascii="Verdana" w:hAnsi="Verdana"/>
                <w:color w:val="686868"/>
                <w:sz w:val="21"/>
                <w:szCs w:val="21"/>
                <w:shd w:val="clear" w:color="auto" w:fill="FFFFFF"/>
              </w:rPr>
              <w:t xml:space="preserve">, Testing frameworks like </w:t>
            </w:r>
            <w:r w:rsidRPr="00B257B2">
              <w:rPr>
                <w:rFonts w:ascii="Verdana" w:hAnsi="Verdana"/>
                <w:b/>
                <w:color w:val="686868"/>
                <w:sz w:val="21"/>
                <w:szCs w:val="21"/>
                <w:shd w:val="clear" w:color="auto" w:fill="FFFFFF"/>
              </w:rPr>
              <w:t>Jasmine, Mocha</w:t>
            </w:r>
          </w:p>
          <w:p w:rsidR="00752315" w:rsidRPr="009C4F04" w:rsidRDefault="007F3F90" w:rsidP="009C4F04">
            <w:pPr>
              <w:pStyle w:val="ListBullet"/>
              <w:numPr>
                <w:ilvl w:val="0"/>
                <w:numId w:val="4"/>
              </w:numPr>
            </w:pPr>
            <w:r w:rsidRPr="009C4F04">
              <w:rPr>
                <w:rFonts w:ascii="Verdana" w:hAnsi="Verdana"/>
                <w:color w:val="686868"/>
                <w:sz w:val="21"/>
                <w:szCs w:val="21"/>
                <w:shd w:val="clear" w:color="auto" w:fill="FFFFFF"/>
              </w:rPr>
              <w:t>Keep current with the latest trends and best practices of UI</w:t>
            </w:r>
          </w:p>
          <w:p w:rsidR="009C4F04" w:rsidRPr="00316C44" w:rsidRDefault="009C4F04" w:rsidP="009C4F04">
            <w:pPr>
              <w:pStyle w:val="ListBullet"/>
              <w:numPr>
                <w:ilvl w:val="0"/>
                <w:numId w:val="4"/>
              </w:numPr>
            </w:pPr>
            <w:r w:rsidRPr="009C4F04">
              <w:rPr>
                <w:rFonts w:ascii="Verdana" w:hAnsi="Verdana"/>
                <w:color w:val="686868"/>
                <w:sz w:val="21"/>
                <w:szCs w:val="21"/>
                <w:shd w:val="clear" w:color="auto" w:fill="FFFFFF"/>
              </w:rPr>
              <w:t>Use Adobe Creative Suite programs, e.g., Photoshop to mockup UI elements</w:t>
            </w:r>
          </w:p>
          <w:p w:rsidR="009C4F04" w:rsidRPr="004937AE" w:rsidRDefault="009C4F04" w:rsidP="002C5E0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797" w:type="dxa"/>
            <w:tcMar>
              <w:left w:w="360" w:type="dxa"/>
              <w:right w:w="0" w:type="dxa"/>
            </w:tcMar>
          </w:tcPr>
          <w:p w:rsidR="00A653F4" w:rsidRPr="00E1090C" w:rsidRDefault="00A653F4" w:rsidP="00BC7376">
            <w:pPr>
              <w:pStyle w:val="ListBullet"/>
            </w:pPr>
            <w:r>
              <w:rPr>
                <w:rFonts w:ascii="Verdana" w:hAnsi="Verdana"/>
                <w:color w:val="686868"/>
                <w:sz w:val="21"/>
                <w:szCs w:val="21"/>
                <w:shd w:val="clear" w:color="auto" w:fill="FFFFFF"/>
              </w:rPr>
              <w:t>Collaborate with business and IT decision makers to discuss user interface requirements and brainstorm UI ideas</w:t>
            </w:r>
          </w:p>
          <w:p w:rsidR="00E1090C" w:rsidRPr="00A653F4" w:rsidRDefault="00E1090C" w:rsidP="00BC7376">
            <w:pPr>
              <w:pStyle w:val="ListBullet"/>
            </w:pPr>
            <w:r>
              <w:rPr>
                <w:rFonts w:ascii="Verdana" w:hAnsi="Verdana"/>
                <w:color w:val="686868"/>
                <w:sz w:val="21"/>
                <w:szCs w:val="21"/>
                <w:shd w:val="clear" w:color="auto" w:fill="FFFFFF"/>
              </w:rPr>
              <w:t xml:space="preserve">Use </w:t>
            </w:r>
            <w:r w:rsidR="009C4F04">
              <w:rPr>
                <w:rFonts w:ascii="Verdana" w:hAnsi="Verdana"/>
                <w:color w:val="686868"/>
                <w:sz w:val="21"/>
                <w:szCs w:val="21"/>
                <w:shd w:val="clear" w:color="auto" w:fill="FFFFFF"/>
              </w:rPr>
              <w:t>visual aids such as wireframes to plan and present UI</w:t>
            </w:r>
            <w:r>
              <w:rPr>
                <w:rFonts w:ascii="Verdana" w:hAnsi="Verdana"/>
                <w:color w:val="686868"/>
                <w:sz w:val="21"/>
                <w:szCs w:val="21"/>
                <w:shd w:val="clear" w:color="auto" w:fill="FFFFFF"/>
              </w:rPr>
              <w:t xml:space="preserve"> designs</w:t>
            </w:r>
          </w:p>
          <w:p w:rsidR="00E1090C" w:rsidRDefault="004A3924" w:rsidP="00E1090C">
            <w:pPr>
              <w:pStyle w:val="ListBullet"/>
            </w:pPr>
            <w:r>
              <w:rPr>
                <w:rFonts w:ascii="Verdana" w:hAnsi="Verdana"/>
                <w:color w:val="686868"/>
                <w:sz w:val="21"/>
                <w:szCs w:val="21"/>
                <w:shd w:val="clear" w:color="auto" w:fill="FFFFFF"/>
              </w:rPr>
              <w:t>Use responsive web design to create applications that automatically conform to multiple screen sizes/devices</w:t>
            </w:r>
          </w:p>
          <w:p w:rsidR="00752315" w:rsidRDefault="00A653F4" w:rsidP="00BC7376">
            <w:pPr>
              <w:pStyle w:val="ListBullet"/>
            </w:pPr>
            <w:r>
              <w:rPr>
                <w:rFonts w:ascii="Verdana" w:hAnsi="Verdana"/>
                <w:color w:val="686868"/>
                <w:sz w:val="21"/>
                <w:szCs w:val="21"/>
                <w:shd w:val="clear" w:color="auto" w:fill="FFFFFF"/>
              </w:rPr>
              <w:t>Conduct usability testing to identify and fix UI issues, and gather real-world intelligence from target users</w:t>
            </w:r>
          </w:p>
          <w:p w:rsidR="00752315" w:rsidRPr="00D15C11" w:rsidRDefault="00752315" w:rsidP="009C4F04">
            <w:pPr>
              <w:pStyle w:val="ListBullet"/>
              <w:numPr>
                <w:ilvl w:val="0"/>
                <w:numId w:val="0"/>
              </w:numPr>
              <w:ind w:left="360"/>
              <w:rPr>
                <w:sz w:val="2"/>
              </w:rPr>
            </w:pPr>
          </w:p>
        </w:tc>
      </w:tr>
    </w:tbl>
    <w:p w:rsidR="00F16BC7" w:rsidRDefault="00F16BC7" w:rsidP="00F16BC7">
      <w:pPr>
        <w:pStyle w:val="Heading1"/>
      </w:pPr>
      <w:r>
        <w:t>Accomplishment</w:t>
      </w:r>
    </w:p>
    <w:p w:rsidR="00F16BC7" w:rsidRPr="00F93499" w:rsidRDefault="00F16BC7" w:rsidP="00F16BC7">
      <w:pPr>
        <w:pStyle w:val="ListBullet"/>
        <w:numPr>
          <w:ilvl w:val="0"/>
          <w:numId w:val="4"/>
        </w:numPr>
        <w:tabs>
          <w:tab w:val="left" w:pos="450"/>
        </w:tabs>
        <w:ind w:left="810"/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F93499">
        <w:rPr>
          <w:rFonts w:ascii="Verdana" w:hAnsi="Verdana"/>
          <w:color w:val="686868"/>
          <w:sz w:val="21"/>
          <w:szCs w:val="21"/>
          <w:shd w:val="clear" w:color="auto" w:fill="FFFFFF"/>
        </w:rPr>
        <w:t xml:space="preserve">Designed dozens of software solutions driving continuous improvement to processes, systems, </w:t>
      </w:r>
      <w:proofErr w:type="gramStart"/>
      <w:r w:rsidRPr="00F93499">
        <w:rPr>
          <w:rFonts w:ascii="Verdana" w:hAnsi="Verdana"/>
          <w:color w:val="686868"/>
          <w:sz w:val="21"/>
          <w:szCs w:val="21"/>
          <w:shd w:val="clear" w:color="auto" w:fill="FFFFFF"/>
        </w:rPr>
        <w:t>work</w:t>
      </w:r>
      <w:proofErr w:type="gramEnd"/>
      <w:r w:rsidRPr="00F93499">
        <w:rPr>
          <w:rFonts w:ascii="Verdana" w:hAnsi="Verdana"/>
          <w:color w:val="686868"/>
          <w:sz w:val="21"/>
          <w:szCs w:val="21"/>
          <w:shd w:val="clear" w:color="auto" w:fill="FFFFFF"/>
        </w:rPr>
        <w:t xml:space="preserve"> flow and customer responsiveness.</w:t>
      </w:r>
    </w:p>
    <w:p w:rsidR="00F16BC7" w:rsidRPr="00F93499" w:rsidRDefault="00F16BC7" w:rsidP="00F16BC7">
      <w:pPr>
        <w:pStyle w:val="ListBullet"/>
        <w:numPr>
          <w:ilvl w:val="0"/>
          <w:numId w:val="4"/>
        </w:numPr>
        <w:tabs>
          <w:tab w:val="left" w:pos="450"/>
        </w:tabs>
        <w:ind w:left="810"/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F93499">
        <w:rPr>
          <w:rFonts w:ascii="Verdana" w:hAnsi="Verdana"/>
          <w:color w:val="686868"/>
          <w:sz w:val="21"/>
          <w:szCs w:val="21"/>
          <w:shd w:val="clear" w:color="auto" w:fill="FFFFFF"/>
        </w:rPr>
        <w:t xml:space="preserve">Mentored development teams in Agile SDLC and </w:t>
      </w:r>
      <w:r>
        <w:rPr>
          <w:rFonts w:ascii="Verdana" w:hAnsi="Verdana"/>
          <w:color w:val="686868"/>
          <w:sz w:val="21"/>
          <w:szCs w:val="21"/>
          <w:shd w:val="clear" w:color="auto" w:fill="FFFFFF"/>
        </w:rPr>
        <w:t>b</w:t>
      </w:r>
      <w:r w:rsidRPr="00F93499">
        <w:rPr>
          <w:rFonts w:ascii="Verdana" w:hAnsi="Verdana"/>
          <w:color w:val="686868"/>
          <w:sz w:val="21"/>
          <w:szCs w:val="21"/>
          <w:shd w:val="clear" w:color="auto" w:fill="FFFFFF"/>
        </w:rPr>
        <w:t>est practices. Ensured the release of premium-quality applications that provided intuitive and secure experiences for users.</w:t>
      </w:r>
    </w:p>
    <w:p w:rsidR="00F16BC7" w:rsidRPr="00F93499" w:rsidRDefault="00F16BC7" w:rsidP="00F16BC7">
      <w:pPr>
        <w:pStyle w:val="ListBullet"/>
        <w:numPr>
          <w:ilvl w:val="0"/>
          <w:numId w:val="4"/>
        </w:numPr>
        <w:tabs>
          <w:tab w:val="left" w:pos="450"/>
        </w:tabs>
        <w:ind w:left="810"/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F93499">
        <w:rPr>
          <w:rFonts w:ascii="Verdana" w:hAnsi="Verdana"/>
          <w:color w:val="686868"/>
          <w:sz w:val="21"/>
          <w:szCs w:val="21"/>
          <w:shd w:val="clear" w:color="auto" w:fill="FFFFFF"/>
        </w:rPr>
        <w:t>Delivered new or enhanced developments</w:t>
      </w:r>
    </w:p>
    <w:p w:rsidR="00516763" w:rsidRDefault="00F16BC7" w:rsidP="00F16BC7">
      <w:pPr>
        <w:pStyle w:val="ListBullet"/>
        <w:numPr>
          <w:ilvl w:val="0"/>
          <w:numId w:val="4"/>
        </w:numPr>
        <w:tabs>
          <w:tab w:val="left" w:pos="450"/>
        </w:tabs>
        <w:ind w:left="810"/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F93499">
        <w:rPr>
          <w:rFonts w:ascii="Verdana" w:hAnsi="Verdana"/>
          <w:color w:val="686868"/>
          <w:sz w:val="21"/>
          <w:szCs w:val="21"/>
          <w:shd w:val="clear" w:color="auto" w:fill="FFFFFF"/>
        </w:rPr>
        <w:t>Drove all phases of enterprise integration and process improvement projects to successful completion, including appli</w:t>
      </w:r>
      <w:r>
        <w:rPr>
          <w:rFonts w:ascii="Verdana" w:hAnsi="Verdana"/>
          <w:color w:val="686868"/>
          <w:sz w:val="21"/>
          <w:szCs w:val="21"/>
          <w:shd w:val="clear" w:color="auto" w:fill="FFFFFF"/>
        </w:rPr>
        <w:t>cation related initiatives.</w:t>
      </w:r>
    </w:p>
    <w:p w:rsidR="00516763" w:rsidRDefault="00516763">
      <w:pPr>
        <w:rPr>
          <w:rFonts w:ascii="Verdana" w:hAnsi="Verdana"/>
          <w:color w:val="686868"/>
          <w:sz w:val="21"/>
          <w:szCs w:val="21"/>
          <w:shd w:val="clear" w:color="auto" w:fill="FFFFFF"/>
        </w:rPr>
      </w:pPr>
      <w:r>
        <w:rPr>
          <w:rFonts w:ascii="Verdana" w:hAnsi="Verdana"/>
          <w:color w:val="686868"/>
          <w:sz w:val="21"/>
          <w:szCs w:val="21"/>
          <w:shd w:val="clear" w:color="auto" w:fill="FFFFFF"/>
        </w:rPr>
        <w:br w:type="page"/>
      </w:r>
    </w:p>
    <w:p w:rsidR="005B1D68" w:rsidRDefault="00052456" w:rsidP="004937AE">
      <w:pPr>
        <w:pStyle w:val="Heading1"/>
      </w:pPr>
      <w:r>
        <w:lastRenderedPageBreak/>
        <w:t xml:space="preserve">Professional </w:t>
      </w:r>
      <w:sdt>
        <w:sdtPr>
          <w:alias w:val="Experience:"/>
          <w:tag w:val="Experience:"/>
          <w:id w:val="-898354009"/>
          <w:placeholder>
            <w:docPart w:val="65AB13E89DC443A3AEDE5806823AC28A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:rsidR="0023705D" w:rsidRPr="00D413F9" w:rsidRDefault="00D72279" w:rsidP="00D413F9">
      <w:pPr>
        <w:pStyle w:val="Heading3"/>
      </w:pPr>
      <w:r>
        <w:t>May-2017</w:t>
      </w:r>
      <w:r w:rsidR="00D413F9" w:rsidRPr="00D413F9">
        <w:t xml:space="preserve"> –</w:t>
      </w:r>
      <w:r w:rsidR="006A1F18" w:rsidRPr="00D413F9">
        <w:t>–</w:t>
      </w:r>
      <w:r w:rsidR="00D413F9">
        <w:t xml:space="preserve"> </w:t>
      </w:r>
      <w:r>
        <w:t>Till date</w:t>
      </w:r>
    </w:p>
    <w:p w:rsidR="0023705D" w:rsidRPr="00513EFC" w:rsidRDefault="00363814" w:rsidP="00513EFC">
      <w:pPr>
        <w:pStyle w:val="Heading2"/>
      </w:pPr>
      <w:r>
        <w:t>Senior UI Developer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Indecomm Global Services, Pune</w:t>
      </w:r>
    </w:p>
    <w:p w:rsidR="00664FA8" w:rsidRPr="00BE7C34" w:rsidRDefault="00664FA8" w:rsidP="00BE7C34">
      <w:pPr>
        <w:pStyle w:val="ListBullet"/>
        <w:numPr>
          <w:ilvl w:val="0"/>
          <w:numId w:val="4"/>
        </w:numPr>
        <w:rPr>
          <w:rFonts w:ascii="Verdana" w:hAnsi="Verdana"/>
          <w:color w:val="686868"/>
          <w:sz w:val="21"/>
          <w:szCs w:val="21"/>
          <w:shd w:val="clear" w:color="auto" w:fill="FFFFFF"/>
        </w:rPr>
      </w:pPr>
      <w:r>
        <w:t>Create web application fro</w:t>
      </w:r>
      <w:r w:rsidRPr="00BE7C34">
        <w:rPr>
          <w:rFonts w:ascii="Verdana" w:hAnsi="Verdana"/>
          <w:color w:val="686868"/>
          <w:sz w:val="21"/>
          <w:szCs w:val="21"/>
          <w:shd w:val="clear" w:color="auto" w:fill="FFFFFF"/>
        </w:rPr>
        <w:t>nt end as per design comps and information architecture.</w:t>
      </w:r>
    </w:p>
    <w:p w:rsidR="00664FA8" w:rsidRPr="00BE7C34" w:rsidRDefault="00664FA8" w:rsidP="00BE7C34">
      <w:pPr>
        <w:pStyle w:val="ListBullet"/>
        <w:numPr>
          <w:ilvl w:val="0"/>
          <w:numId w:val="4"/>
        </w:numPr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BE7C34">
        <w:rPr>
          <w:rFonts w:ascii="Verdana" w:hAnsi="Verdana"/>
          <w:color w:val="686868"/>
          <w:sz w:val="21"/>
          <w:szCs w:val="21"/>
          <w:shd w:val="clear" w:color="auto" w:fill="FFFFFF"/>
        </w:rPr>
        <w:t>Follow best practices and standards for accessibility and cross browser compatibility.</w:t>
      </w:r>
    </w:p>
    <w:p w:rsidR="00664FA8" w:rsidRPr="00BE7C34" w:rsidRDefault="00664FA8" w:rsidP="00BE7C34">
      <w:pPr>
        <w:pStyle w:val="ListBullet"/>
        <w:numPr>
          <w:ilvl w:val="0"/>
          <w:numId w:val="4"/>
        </w:numPr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BE7C34">
        <w:rPr>
          <w:rFonts w:ascii="Verdana" w:hAnsi="Verdana"/>
          <w:color w:val="686868"/>
          <w:sz w:val="21"/>
          <w:szCs w:val="21"/>
          <w:shd w:val="clear" w:color="auto" w:fill="FFFFFF"/>
        </w:rPr>
        <w:t>Collect feedback from design and technical staff on website development needs.</w:t>
      </w:r>
    </w:p>
    <w:p w:rsidR="00664FA8" w:rsidRPr="00BE7C34" w:rsidRDefault="00664FA8" w:rsidP="00BE7C34">
      <w:pPr>
        <w:pStyle w:val="ListBullet"/>
        <w:numPr>
          <w:ilvl w:val="0"/>
          <w:numId w:val="4"/>
        </w:numPr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BE7C34">
        <w:rPr>
          <w:rFonts w:ascii="Verdana" w:hAnsi="Verdana"/>
          <w:color w:val="686868"/>
          <w:sz w:val="21"/>
          <w:szCs w:val="21"/>
          <w:shd w:val="clear" w:color="auto" w:fill="FFFFFF"/>
        </w:rPr>
        <w:t>Understand executing accessibility and progressive enhancement presentation.</w:t>
      </w:r>
    </w:p>
    <w:p w:rsidR="00664FA8" w:rsidRPr="00BE7C34" w:rsidRDefault="00664FA8" w:rsidP="00BE7C34">
      <w:pPr>
        <w:pStyle w:val="ListBullet"/>
        <w:numPr>
          <w:ilvl w:val="0"/>
          <w:numId w:val="4"/>
        </w:numPr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BE7C34">
        <w:rPr>
          <w:rFonts w:ascii="Verdana" w:hAnsi="Verdana"/>
          <w:color w:val="686868"/>
          <w:sz w:val="21"/>
          <w:szCs w:val="21"/>
          <w:shd w:val="clear" w:color="auto" w:fill="FFFFFF"/>
        </w:rPr>
        <w:t>Stick to established coding standards and group procedures individually and in teams.</w:t>
      </w:r>
    </w:p>
    <w:p w:rsidR="00664FA8" w:rsidRPr="00BE7C34" w:rsidRDefault="00664FA8" w:rsidP="00BE7C34">
      <w:pPr>
        <w:pStyle w:val="ListBullet"/>
        <w:numPr>
          <w:ilvl w:val="0"/>
          <w:numId w:val="4"/>
        </w:numPr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BE7C34">
        <w:rPr>
          <w:rFonts w:ascii="Verdana" w:hAnsi="Verdana"/>
          <w:color w:val="686868"/>
          <w:sz w:val="21"/>
          <w:szCs w:val="21"/>
          <w:shd w:val="clear" w:color="auto" w:fill="FFFFFF"/>
        </w:rPr>
        <w:t>Conduct Usability Testing to resolve interface problems.</w:t>
      </w:r>
    </w:p>
    <w:p w:rsidR="00664FA8" w:rsidRPr="00BE7C34" w:rsidRDefault="00664FA8" w:rsidP="00BE7C34">
      <w:pPr>
        <w:pStyle w:val="ListBullet"/>
        <w:numPr>
          <w:ilvl w:val="0"/>
          <w:numId w:val="4"/>
        </w:numPr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BE7C34">
        <w:rPr>
          <w:rFonts w:ascii="Verdana" w:hAnsi="Verdana"/>
          <w:color w:val="686868"/>
          <w:sz w:val="21"/>
          <w:szCs w:val="21"/>
          <w:shd w:val="clear" w:color="auto" w:fill="FFFFFF"/>
        </w:rPr>
        <w:t>Engage in requirement specification process for new software functionality.</w:t>
      </w:r>
    </w:p>
    <w:p w:rsidR="00664FA8" w:rsidRPr="00BE7C34" w:rsidRDefault="00664FA8" w:rsidP="00BE7C34">
      <w:pPr>
        <w:pStyle w:val="ListBullet"/>
        <w:numPr>
          <w:ilvl w:val="0"/>
          <w:numId w:val="4"/>
        </w:numPr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BE7C34">
        <w:rPr>
          <w:rFonts w:ascii="Verdana" w:hAnsi="Verdana"/>
          <w:color w:val="686868"/>
          <w:sz w:val="21"/>
          <w:szCs w:val="21"/>
          <w:shd w:val="clear" w:color="auto" w:fill="FFFFFF"/>
        </w:rPr>
        <w:t>Ensure design consistency with client’s development standards and guidelines.</w:t>
      </w:r>
    </w:p>
    <w:p w:rsidR="00D413F9" w:rsidRDefault="00664FA8" w:rsidP="00BE7C34">
      <w:pPr>
        <w:pStyle w:val="ListBullet"/>
        <w:numPr>
          <w:ilvl w:val="0"/>
          <w:numId w:val="4"/>
        </w:numPr>
      </w:pPr>
      <w:r w:rsidRPr="00BE7C34">
        <w:rPr>
          <w:rFonts w:ascii="Verdana" w:hAnsi="Verdana"/>
          <w:color w:val="686868"/>
          <w:sz w:val="21"/>
          <w:szCs w:val="21"/>
          <w:shd w:val="clear" w:color="auto" w:fill="FFFFFF"/>
        </w:rPr>
        <w:t xml:space="preserve">Guide and maintain developer </w:t>
      </w:r>
      <w:r>
        <w:t>teams and best practices.</w:t>
      </w:r>
    </w:p>
    <w:p w:rsidR="00B257B2" w:rsidRDefault="00B257B2" w:rsidP="00B257B2">
      <w:pPr>
        <w:pStyle w:val="ListBullet"/>
        <w:numPr>
          <w:ilvl w:val="0"/>
          <w:numId w:val="0"/>
        </w:numPr>
        <w:ind w:left="360"/>
        <w:rPr>
          <w:rFonts w:ascii="Verdana" w:hAnsi="Verdana"/>
          <w:color w:val="686868"/>
          <w:sz w:val="21"/>
          <w:szCs w:val="21"/>
          <w:shd w:val="clear" w:color="auto" w:fill="FFFFFF"/>
        </w:rPr>
      </w:pPr>
    </w:p>
    <w:p w:rsidR="00B257B2" w:rsidRPr="00DE524F" w:rsidRDefault="00B257B2" w:rsidP="00B257B2">
      <w:pPr>
        <w:pStyle w:val="ListBullet"/>
        <w:numPr>
          <w:ilvl w:val="0"/>
          <w:numId w:val="0"/>
        </w:numPr>
        <w:ind w:left="360"/>
        <w:rPr>
          <w:sz w:val="4"/>
        </w:rPr>
      </w:pPr>
    </w:p>
    <w:p w:rsidR="00D413F9" w:rsidRPr="00D413F9" w:rsidRDefault="00D72279" w:rsidP="00D413F9">
      <w:pPr>
        <w:pStyle w:val="Heading3"/>
      </w:pPr>
      <w:r>
        <w:t>june-2015</w:t>
      </w:r>
      <w:r w:rsidR="00D413F9" w:rsidRPr="00D413F9">
        <w:t xml:space="preserve"> –</w:t>
      </w:r>
      <w:r w:rsidR="006A1F18" w:rsidRPr="00D413F9">
        <w:t>–</w:t>
      </w:r>
      <w:r w:rsidR="00D413F9">
        <w:t xml:space="preserve"> </w:t>
      </w:r>
      <w:r>
        <w:t>april-2017</w:t>
      </w:r>
    </w:p>
    <w:p w:rsidR="00D413F9" w:rsidRPr="00513EFC" w:rsidRDefault="007B7697" w:rsidP="00513EFC">
      <w:pPr>
        <w:pStyle w:val="Heading2"/>
      </w:pPr>
      <w:r>
        <w:t>Senior UI Developer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Zensar Technologies, Pune</w:t>
      </w:r>
    </w:p>
    <w:p w:rsidR="00BE7C34" w:rsidRPr="00BE7C34" w:rsidRDefault="00BE7C34" w:rsidP="00BE7C34">
      <w:pPr>
        <w:pStyle w:val="ListBullet"/>
        <w:numPr>
          <w:ilvl w:val="0"/>
          <w:numId w:val="4"/>
        </w:numPr>
        <w:rPr>
          <w:rFonts w:ascii="Verdana" w:hAnsi="Verdana"/>
          <w:color w:val="686868"/>
          <w:sz w:val="21"/>
          <w:szCs w:val="21"/>
          <w:shd w:val="clear" w:color="auto" w:fill="FFFFFF"/>
        </w:rPr>
      </w:pPr>
      <w:r>
        <w:t>Create web application fro</w:t>
      </w:r>
      <w:r w:rsidRPr="00BE7C34">
        <w:rPr>
          <w:rFonts w:ascii="Verdana" w:hAnsi="Verdana"/>
          <w:color w:val="686868"/>
          <w:sz w:val="21"/>
          <w:szCs w:val="21"/>
          <w:shd w:val="clear" w:color="auto" w:fill="FFFFFF"/>
        </w:rPr>
        <w:t>nt end as per design comps and information architecture.</w:t>
      </w:r>
    </w:p>
    <w:p w:rsidR="00BE7C34" w:rsidRPr="00BE7C34" w:rsidRDefault="00BE7C34" w:rsidP="00BE7C34">
      <w:pPr>
        <w:pStyle w:val="ListBullet"/>
        <w:numPr>
          <w:ilvl w:val="0"/>
          <w:numId w:val="4"/>
        </w:numPr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BE7C34">
        <w:rPr>
          <w:rFonts w:ascii="Verdana" w:hAnsi="Verdana"/>
          <w:color w:val="686868"/>
          <w:sz w:val="21"/>
          <w:szCs w:val="21"/>
          <w:shd w:val="clear" w:color="auto" w:fill="FFFFFF"/>
        </w:rPr>
        <w:t>Integrate application front end with application business layer.</w:t>
      </w:r>
    </w:p>
    <w:p w:rsidR="00BE7C34" w:rsidRPr="00BE7C34" w:rsidRDefault="00BE7C34" w:rsidP="00BE7C34">
      <w:pPr>
        <w:pStyle w:val="ListBullet"/>
        <w:numPr>
          <w:ilvl w:val="0"/>
          <w:numId w:val="4"/>
        </w:numPr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BE7C34">
        <w:rPr>
          <w:rFonts w:ascii="Verdana" w:hAnsi="Verdana"/>
          <w:color w:val="686868"/>
          <w:sz w:val="21"/>
          <w:szCs w:val="21"/>
          <w:shd w:val="clear" w:color="auto" w:fill="FFFFFF"/>
        </w:rPr>
        <w:t>Follow best practices and standards for accessibility and cross browser compatibility.</w:t>
      </w:r>
    </w:p>
    <w:p w:rsidR="00BE7C34" w:rsidRPr="00BE7C34" w:rsidRDefault="00BE7C34" w:rsidP="00BE7C34">
      <w:pPr>
        <w:pStyle w:val="ListBullet"/>
        <w:numPr>
          <w:ilvl w:val="0"/>
          <w:numId w:val="4"/>
        </w:numPr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BE7C34">
        <w:rPr>
          <w:rFonts w:ascii="Verdana" w:hAnsi="Verdana"/>
          <w:color w:val="686868"/>
          <w:sz w:val="21"/>
          <w:szCs w:val="21"/>
          <w:shd w:val="clear" w:color="auto" w:fill="FFFFFF"/>
        </w:rPr>
        <w:t>Collect feedback from design and technical staff on website development needs.</w:t>
      </w:r>
    </w:p>
    <w:p w:rsidR="00BE7C34" w:rsidRPr="00BE7C34" w:rsidRDefault="00BE7C34" w:rsidP="00BE7C34">
      <w:pPr>
        <w:pStyle w:val="ListBullet"/>
        <w:numPr>
          <w:ilvl w:val="0"/>
          <w:numId w:val="4"/>
        </w:numPr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BE7C34">
        <w:rPr>
          <w:rFonts w:ascii="Verdana" w:hAnsi="Verdana"/>
          <w:color w:val="686868"/>
          <w:sz w:val="21"/>
          <w:szCs w:val="21"/>
          <w:shd w:val="clear" w:color="auto" w:fill="FFFFFF"/>
        </w:rPr>
        <w:t>Stick to established coding standards and group procedures individually and in teams.</w:t>
      </w:r>
    </w:p>
    <w:p w:rsidR="00BE7C34" w:rsidRPr="00BE7C34" w:rsidRDefault="00BE7C34" w:rsidP="00BE7C34">
      <w:pPr>
        <w:pStyle w:val="ListBullet"/>
        <w:numPr>
          <w:ilvl w:val="0"/>
          <w:numId w:val="4"/>
        </w:numPr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BE7C34">
        <w:rPr>
          <w:rFonts w:ascii="Verdana" w:hAnsi="Verdana"/>
          <w:color w:val="686868"/>
          <w:sz w:val="21"/>
          <w:szCs w:val="21"/>
          <w:shd w:val="clear" w:color="auto" w:fill="FFFFFF"/>
        </w:rPr>
        <w:t>Conduct Usability Testing to resolve interface problems.</w:t>
      </w:r>
    </w:p>
    <w:p w:rsidR="00BE7C34" w:rsidRPr="00BE7C34" w:rsidRDefault="00BE7C34" w:rsidP="00BE7C34">
      <w:pPr>
        <w:pStyle w:val="ListBullet"/>
        <w:numPr>
          <w:ilvl w:val="0"/>
          <w:numId w:val="4"/>
        </w:numPr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BE7C34">
        <w:rPr>
          <w:rFonts w:ascii="Verdana" w:hAnsi="Verdana"/>
          <w:color w:val="686868"/>
          <w:sz w:val="21"/>
          <w:szCs w:val="21"/>
          <w:shd w:val="clear" w:color="auto" w:fill="FFFFFF"/>
        </w:rPr>
        <w:t>Ensure design consistency with client’s development standards and guidelines.</w:t>
      </w:r>
    </w:p>
    <w:p w:rsidR="00BE7C34" w:rsidRPr="00D413F9" w:rsidRDefault="00BE7C34" w:rsidP="00BE7C34">
      <w:pPr>
        <w:pStyle w:val="ListBullet"/>
        <w:numPr>
          <w:ilvl w:val="0"/>
          <w:numId w:val="4"/>
        </w:numPr>
      </w:pPr>
      <w:r w:rsidRPr="00BE7C34">
        <w:rPr>
          <w:rFonts w:ascii="Verdana" w:hAnsi="Verdana"/>
          <w:color w:val="686868"/>
          <w:sz w:val="21"/>
          <w:szCs w:val="21"/>
          <w:shd w:val="clear" w:color="auto" w:fill="FFFFFF"/>
        </w:rPr>
        <w:t xml:space="preserve">Guide and maintain developer </w:t>
      </w:r>
      <w:r>
        <w:t>teams and best practices.</w:t>
      </w:r>
    </w:p>
    <w:p w:rsidR="00D413F9" w:rsidRPr="00DE524F" w:rsidRDefault="00D413F9" w:rsidP="00D413F9">
      <w:pPr>
        <w:rPr>
          <w:sz w:val="2"/>
        </w:rPr>
      </w:pPr>
    </w:p>
    <w:p w:rsidR="007B7697" w:rsidRPr="00D413F9" w:rsidRDefault="003D436B" w:rsidP="007B7697">
      <w:pPr>
        <w:pStyle w:val="Heading3"/>
      </w:pPr>
      <w:r>
        <w:t>may-2011</w:t>
      </w:r>
      <w:r w:rsidR="007B7697" w:rsidRPr="00D413F9">
        <w:t xml:space="preserve"> –</w:t>
      </w:r>
      <w:r w:rsidR="006A1F18" w:rsidRPr="00D413F9">
        <w:t>–</w:t>
      </w:r>
      <w:r w:rsidR="007B7697">
        <w:t xml:space="preserve"> </w:t>
      </w:r>
      <w:r>
        <w:t>june-2015</w:t>
      </w:r>
    </w:p>
    <w:p w:rsidR="007B7697" w:rsidRPr="00513EFC" w:rsidRDefault="007B7697" w:rsidP="007B7697">
      <w:pPr>
        <w:pStyle w:val="Heading2"/>
      </w:pPr>
      <w:r>
        <w:t>UI Developer /</w:t>
      </w:r>
      <w:r w:rsidRPr="00513EFC">
        <w:t xml:space="preserve"> </w:t>
      </w:r>
      <w:r>
        <w:rPr>
          <w:rStyle w:val="Emphasis"/>
        </w:rPr>
        <w:t xml:space="preserve">Cybage </w:t>
      </w:r>
      <w:r w:rsidR="00A90CB1">
        <w:rPr>
          <w:rStyle w:val="Emphasis"/>
        </w:rPr>
        <w:t>Software’s</w:t>
      </w:r>
      <w:r>
        <w:rPr>
          <w:rStyle w:val="Emphasis"/>
        </w:rPr>
        <w:t>, Pune</w:t>
      </w:r>
    </w:p>
    <w:p w:rsidR="00F332EB" w:rsidRPr="00F332EB" w:rsidRDefault="00F332EB" w:rsidP="00F332EB">
      <w:pPr>
        <w:pStyle w:val="ListBullet"/>
        <w:numPr>
          <w:ilvl w:val="0"/>
          <w:numId w:val="4"/>
        </w:numPr>
        <w:rPr>
          <w:rFonts w:ascii="Verdana" w:hAnsi="Verdana"/>
          <w:color w:val="686868"/>
          <w:sz w:val="21"/>
          <w:szCs w:val="21"/>
          <w:shd w:val="clear" w:color="auto" w:fill="FFFFFF"/>
        </w:rPr>
      </w:pPr>
      <w:r>
        <w:t xml:space="preserve">Create web application </w:t>
      </w:r>
      <w:r w:rsidRPr="00F332EB">
        <w:rPr>
          <w:rFonts w:ascii="Verdana" w:hAnsi="Verdana"/>
          <w:color w:val="686868"/>
          <w:sz w:val="21"/>
          <w:szCs w:val="21"/>
          <w:shd w:val="clear" w:color="auto" w:fill="FFFFFF"/>
        </w:rPr>
        <w:t>front end as per design comps and information architecture.</w:t>
      </w:r>
    </w:p>
    <w:p w:rsidR="00F332EB" w:rsidRPr="00F332EB" w:rsidRDefault="00F332EB" w:rsidP="00F332EB">
      <w:pPr>
        <w:pStyle w:val="ListBullet"/>
        <w:numPr>
          <w:ilvl w:val="0"/>
          <w:numId w:val="4"/>
        </w:numPr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F332EB">
        <w:rPr>
          <w:rFonts w:ascii="Verdana" w:hAnsi="Verdana"/>
          <w:color w:val="686868"/>
          <w:sz w:val="21"/>
          <w:szCs w:val="21"/>
          <w:shd w:val="clear" w:color="auto" w:fill="FFFFFF"/>
        </w:rPr>
        <w:t>Integrate application front end with application business layer.</w:t>
      </w:r>
    </w:p>
    <w:p w:rsidR="00F332EB" w:rsidRPr="00F332EB" w:rsidRDefault="00F332EB" w:rsidP="00F332EB">
      <w:pPr>
        <w:pStyle w:val="ListBullet"/>
        <w:numPr>
          <w:ilvl w:val="0"/>
          <w:numId w:val="4"/>
        </w:numPr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F332EB">
        <w:rPr>
          <w:rFonts w:ascii="Verdana" w:hAnsi="Verdana"/>
          <w:color w:val="686868"/>
          <w:sz w:val="21"/>
          <w:szCs w:val="21"/>
          <w:shd w:val="clear" w:color="auto" w:fill="FFFFFF"/>
        </w:rPr>
        <w:t>Follow best practices and standards for accessibility and cross browser compatibility.</w:t>
      </w:r>
    </w:p>
    <w:p w:rsidR="00F332EB" w:rsidRPr="00F332EB" w:rsidRDefault="00F332EB" w:rsidP="00F332EB">
      <w:pPr>
        <w:pStyle w:val="ListBullet"/>
        <w:numPr>
          <w:ilvl w:val="0"/>
          <w:numId w:val="4"/>
        </w:numPr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F332EB">
        <w:rPr>
          <w:rFonts w:ascii="Verdana" w:hAnsi="Verdana"/>
          <w:color w:val="686868"/>
          <w:sz w:val="21"/>
          <w:szCs w:val="21"/>
          <w:shd w:val="clear" w:color="auto" w:fill="FFFFFF"/>
        </w:rPr>
        <w:t>Collect feedback from design and technical staff on website development needs.</w:t>
      </w:r>
    </w:p>
    <w:p w:rsidR="00F332EB" w:rsidRPr="00F332EB" w:rsidRDefault="00F332EB" w:rsidP="00F332EB">
      <w:pPr>
        <w:pStyle w:val="ListBullet"/>
        <w:numPr>
          <w:ilvl w:val="0"/>
          <w:numId w:val="4"/>
        </w:numPr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F332EB">
        <w:rPr>
          <w:rFonts w:ascii="Verdana" w:hAnsi="Verdana"/>
          <w:color w:val="686868"/>
          <w:sz w:val="21"/>
          <w:szCs w:val="21"/>
          <w:shd w:val="clear" w:color="auto" w:fill="FFFFFF"/>
        </w:rPr>
        <w:t>Stick to established coding standards and group procedures individually and in teams.</w:t>
      </w:r>
    </w:p>
    <w:p w:rsidR="00F332EB" w:rsidRPr="00F332EB" w:rsidRDefault="00F332EB" w:rsidP="00F332EB">
      <w:pPr>
        <w:pStyle w:val="ListBullet"/>
        <w:numPr>
          <w:ilvl w:val="0"/>
          <w:numId w:val="4"/>
        </w:numPr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F332EB">
        <w:rPr>
          <w:rFonts w:ascii="Verdana" w:hAnsi="Verdana"/>
          <w:color w:val="686868"/>
          <w:sz w:val="21"/>
          <w:szCs w:val="21"/>
          <w:shd w:val="clear" w:color="auto" w:fill="FFFFFF"/>
        </w:rPr>
        <w:t>Coordinate with Design Architects for meeting accessibility standards at code level.</w:t>
      </w:r>
    </w:p>
    <w:p w:rsidR="00F332EB" w:rsidRPr="00F332EB" w:rsidRDefault="00F332EB" w:rsidP="00F332EB">
      <w:pPr>
        <w:pStyle w:val="ListBullet"/>
        <w:numPr>
          <w:ilvl w:val="0"/>
          <w:numId w:val="4"/>
        </w:numPr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F332EB">
        <w:rPr>
          <w:rFonts w:ascii="Verdana" w:hAnsi="Verdana"/>
          <w:color w:val="686868"/>
          <w:sz w:val="21"/>
          <w:szCs w:val="21"/>
          <w:shd w:val="clear" w:color="auto" w:fill="FFFFFF"/>
        </w:rPr>
        <w:t>Conduct Usability Testing to resolve interface problems.</w:t>
      </w:r>
    </w:p>
    <w:p w:rsidR="00F332EB" w:rsidRPr="00F332EB" w:rsidRDefault="00F332EB" w:rsidP="00F332EB">
      <w:pPr>
        <w:pStyle w:val="ListBullet"/>
        <w:numPr>
          <w:ilvl w:val="0"/>
          <w:numId w:val="4"/>
        </w:numPr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F332EB">
        <w:rPr>
          <w:rFonts w:ascii="Verdana" w:hAnsi="Verdana"/>
          <w:color w:val="686868"/>
          <w:sz w:val="21"/>
          <w:szCs w:val="21"/>
          <w:shd w:val="clear" w:color="auto" w:fill="FFFFFF"/>
        </w:rPr>
        <w:t>Ensure design consistency with client’s development standards and guidelines.</w:t>
      </w:r>
    </w:p>
    <w:p w:rsidR="007B7697" w:rsidRDefault="00F332EB" w:rsidP="00F332EB">
      <w:pPr>
        <w:pStyle w:val="ListBullet"/>
        <w:numPr>
          <w:ilvl w:val="0"/>
          <w:numId w:val="4"/>
        </w:numPr>
      </w:pPr>
      <w:r w:rsidRPr="00F332EB">
        <w:rPr>
          <w:rFonts w:ascii="Verdana" w:hAnsi="Verdana"/>
          <w:color w:val="686868"/>
          <w:sz w:val="21"/>
          <w:szCs w:val="21"/>
          <w:shd w:val="clear" w:color="auto" w:fill="FFFFFF"/>
        </w:rPr>
        <w:t>Guide and maintain developer teams</w:t>
      </w:r>
      <w:r>
        <w:t xml:space="preserve"> and best practices.</w:t>
      </w:r>
    </w:p>
    <w:p w:rsidR="001C3241" w:rsidRDefault="001C3241">
      <w:r>
        <w:br w:type="page"/>
      </w:r>
    </w:p>
    <w:p w:rsidR="0070237E" w:rsidRDefault="00552633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813C514DA07C42A3999BF511315DDF34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:rsidR="0070237E" w:rsidRDefault="00D44A76" w:rsidP="0070237E">
      <w:pPr>
        <w:pStyle w:val="Heading3"/>
      </w:pPr>
      <w:r>
        <w:t>2012</w:t>
      </w:r>
    </w:p>
    <w:p w:rsidR="0070237E" w:rsidRDefault="004732C2" w:rsidP="00513EFC">
      <w:pPr>
        <w:pStyle w:val="Heading2"/>
        <w:rPr>
          <w:rStyle w:val="Emphasis"/>
        </w:rPr>
      </w:pPr>
      <w:r>
        <w:t>Masters of Computer Application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Pune University, Pune</w:t>
      </w:r>
    </w:p>
    <w:p w:rsidR="00097EEF" w:rsidRDefault="00097EEF" w:rsidP="00097EEF">
      <w:pPr>
        <w:pStyle w:val="Heading3"/>
      </w:pPr>
      <w:r>
        <w:t>2007</w:t>
      </w:r>
    </w:p>
    <w:p w:rsidR="00097EEF" w:rsidRPr="00513EFC" w:rsidRDefault="00097EEF" w:rsidP="00097EEF">
      <w:pPr>
        <w:pStyle w:val="Heading2"/>
      </w:pPr>
      <w:r>
        <w:t>Bachelor of Computer Application /</w:t>
      </w:r>
      <w:r w:rsidRPr="00513EFC">
        <w:t xml:space="preserve"> </w:t>
      </w:r>
      <w:proofErr w:type="spellStart"/>
      <w:r>
        <w:rPr>
          <w:rStyle w:val="Emphasis"/>
        </w:rPr>
        <w:t>Tilak</w:t>
      </w:r>
      <w:proofErr w:type="spellEnd"/>
      <w:r>
        <w:rPr>
          <w:rStyle w:val="Emphasis"/>
        </w:rPr>
        <w:t xml:space="preserve"> University, Pune</w:t>
      </w:r>
    </w:p>
    <w:p w:rsidR="0070237E" w:rsidRDefault="00F51EB4" w:rsidP="0070237E">
      <w:pPr>
        <w:pStyle w:val="Heading3"/>
      </w:pPr>
      <w:r w:rsidRPr="00F51EB4">
        <w:t>2003</w:t>
      </w:r>
    </w:p>
    <w:p w:rsidR="0070237E" w:rsidRDefault="00F51EB4" w:rsidP="0070237E">
      <w:pPr>
        <w:pStyle w:val="Heading2"/>
        <w:rPr>
          <w:rStyle w:val="Emphasis"/>
        </w:rPr>
      </w:pPr>
      <w:r>
        <w:t>HSC</w:t>
      </w:r>
      <w:r w:rsidR="00E03F71">
        <w:t xml:space="preserve"> </w:t>
      </w:r>
      <w:r w:rsidR="0095272C">
        <w:t>/</w:t>
      </w:r>
      <w:r w:rsidR="0070237E">
        <w:t xml:space="preserve"> </w:t>
      </w:r>
      <w:proofErr w:type="spellStart"/>
      <w:r w:rsidRPr="00F51EB4">
        <w:rPr>
          <w:rStyle w:val="Emphasis"/>
        </w:rPr>
        <w:t>Shivaji</w:t>
      </w:r>
      <w:proofErr w:type="spellEnd"/>
      <w:r w:rsidRPr="00F51EB4">
        <w:rPr>
          <w:rStyle w:val="Emphasis"/>
        </w:rPr>
        <w:t xml:space="preserve"> University, Kolhapur</w:t>
      </w:r>
    </w:p>
    <w:p w:rsidR="00F51EB4" w:rsidRDefault="00F51EB4" w:rsidP="00F51EB4">
      <w:pPr>
        <w:pStyle w:val="Heading3"/>
      </w:pPr>
      <w:r>
        <w:t>2001</w:t>
      </w:r>
    </w:p>
    <w:p w:rsidR="00F51EB4" w:rsidRDefault="00F51EB4" w:rsidP="00F51EB4">
      <w:pPr>
        <w:pStyle w:val="Heading2"/>
      </w:pPr>
      <w:r>
        <w:t xml:space="preserve">SSC / </w:t>
      </w:r>
      <w:proofErr w:type="spellStart"/>
      <w:r w:rsidRPr="00F51EB4">
        <w:rPr>
          <w:rStyle w:val="Emphasis"/>
        </w:rPr>
        <w:t>Shivaji</w:t>
      </w:r>
      <w:proofErr w:type="spellEnd"/>
      <w:r w:rsidRPr="00F51EB4">
        <w:rPr>
          <w:rStyle w:val="Emphasis"/>
        </w:rPr>
        <w:t xml:space="preserve"> University, Kolhapur</w:t>
      </w:r>
    </w:p>
    <w:p w:rsidR="00434074" w:rsidRDefault="00E26479" w:rsidP="00434074">
      <w:pPr>
        <w:pStyle w:val="Heading1"/>
      </w:pPr>
      <w:r>
        <w:t>Other Details</w:t>
      </w:r>
    </w:p>
    <w:p w:rsidR="00BC7376" w:rsidRPr="00432653" w:rsidRDefault="00E26479" w:rsidP="00F842EB">
      <w:pPr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</w:pPr>
      <w:r w:rsidRPr="00432653"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  <w:t xml:space="preserve">Date of Birth: </w:t>
      </w:r>
      <w:r w:rsidRPr="00654774">
        <w:rPr>
          <w:rStyle w:val="Emphasis"/>
          <w:rFonts w:asciiTheme="majorHAnsi" w:eastAsiaTheme="majorEastAsia" w:hAnsiTheme="majorHAnsi" w:cstheme="majorBidi"/>
          <w:b/>
          <w:sz w:val="32"/>
          <w:szCs w:val="26"/>
        </w:rPr>
        <w:t>02-Feb-1986</w:t>
      </w:r>
    </w:p>
    <w:p w:rsidR="00E26479" w:rsidRPr="00432653" w:rsidRDefault="00E26479" w:rsidP="00F842EB">
      <w:pPr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</w:pPr>
      <w:r w:rsidRPr="00432653"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  <w:t xml:space="preserve">Marital Status: </w:t>
      </w:r>
      <w:r w:rsidRPr="00654774">
        <w:rPr>
          <w:rStyle w:val="Emphasis"/>
          <w:rFonts w:asciiTheme="majorHAnsi" w:eastAsiaTheme="majorEastAsia" w:hAnsiTheme="majorHAnsi" w:cstheme="majorBidi"/>
          <w:b/>
          <w:sz w:val="32"/>
          <w:szCs w:val="26"/>
        </w:rPr>
        <w:t>Married</w:t>
      </w:r>
    </w:p>
    <w:p w:rsidR="00432653" w:rsidRPr="00432653" w:rsidRDefault="009F66D7" w:rsidP="00F842EB">
      <w:pPr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</w:pPr>
      <w:r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  <w:t>Permanent Address</w:t>
      </w:r>
      <w:r w:rsidR="00432653" w:rsidRPr="00432653"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  <w:t xml:space="preserve">: </w:t>
      </w:r>
      <w:r w:rsidR="00432653" w:rsidRPr="00654774">
        <w:rPr>
          <w:rStyle w:val="Emphasis"/>
          <w:rFonts w:asciiTheme="majorHAnsi" w:eastAsiaTheme="majorEastAsia" w:hAnsiTheme="majorHAnsi" w:cstheme="majorBidi"/>
          <w:b/>
          <w:sz w:val="32"/>
          <w:szCs w:val="26"/>
        </w:rPr>
        <w:t>Pune</w:t>
      </w:r>
    </w:p>
    <w:p w:rsidR="00432653" w:rsidRPr="00432653" w:rsidRDefault="009F66D7" w:rsidP="00432653">
      <w:pPr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</w:pPr>
      <w:r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  <w:t>Passport</w:t>
      </w:r>
      <w:r w:rsidR="00432653" w:rsidRPr="00432653"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  <w:t xml:space="preserve">: </w:t>
      </w:r>
      <w:r w:rsidR="00432653" w:rsidRPr="00654774">
        <w:rPr>
          <w:rStyle w:val="Emphasis"/>
          <w:rFonts w:asciiTheme="majorHAnsi" w:eastAsiaTheme="majorEastAsia" w:hAnsiTheme="majorHAnsi" w:cstheme="majorBidi"/>
          <w:b/>
          <w:sz w:val="32"/>
          <w:szCs w:val="26"/>
        </w:rPr>
        <w:t>Yes</w:t>
      </w:r>
    </w:p>
    <w:p w:rsidR="00432653" w:rsidRDefault="009F66D7" w:rsidP="00432653">
      <w:pPr>
        <w:rPr>
          <w:rStyle w:val="Emphasis"/>
          <w:rFonts w:asciiTheme="majorHAnsi" w:eastAsiaTheme="majorEastAsia" w:hAnsiTheme="majorHAnsi" w:cstheme="majorBidi"/>
          <w:b/>
          <w:sz w:val="32"/>
          <w:szCs w:val="26"/>
        </w:rPr>
      </w:pPr>
      <w:r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  <w:t>Language Proficient</w:t>
      </w:r>
      <w:r w:rsidR="00432653" w:rsidRPr="00432653"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  <w:t xml:space="preserve">: </w:t>
      </w:r>
      <w:r w:rsidR="00432653" w:rsidRPr="00654774">
        <w:rPr>
          <w:rStyle w:val="Emphasis"/>
          <w:rFonts w:asciiTheme="majorHAnsi" w:eastAsiaTheme="majorEastAsia" w:hAnsiTheme="majorHAnsi" w:cstheme="majorBidi"/>
          <w:b/>
          <w:sz w:val="32"/>
          <w:szCs w:val="26"/>
        </w:rPr>
        <w:t>English</w:t>
      </w:r>
      <w:r>
        <w:rPr>
          <w:rStyle w:val="Emphasis"/>
          <w:rFonts w:asciiTheme="majorHAnsi" w:eastAsiaTheme="majorEastAsia" w:hAnsiTheme="majorHAnsi" w:cstheme="majorBidi"/>
          <w:b/>
          <w:sz w:val="32"/>
          <w:szCs w:val="26"/>
        </w:rPr>
        <w:t>, Hindi, Marathi</w:t>
      </w:r>
    </w:p>
    <w:p w:rsidR="004827C4" w:rsidRDefault="004827C4" w:rsidP="004827C4">
      <w:pPr>
        <w:shd w:val="clear" w:color="auto" w:fill="FFFFFF"/>
        <w:spacing w:before="100" w:beforeAutospacing="1" w:after="100" w:afterAutospacing="1" w:line="480" w:lineRule="atLeast"/>
        <w:ind w:left="-360" w:firstLine="360"/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</w:pPr>
      <w:r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  <w:t>Expertise</w:t>
      </w:r>
      <w:r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  <w:t xml:space="preserve">: </w:t>
      </w:r>
    </w:p>
    <w:p w:rsidR="004827C4" w:rsidRPr="006D256F" w:rsidRDefault="004827C4" w:rsidP="004827C4">
      <w:pPr>
        <w:pStyle w:val="ListBullet"/>
        <w:numPr>
          <w:ilvl w:val="0"/>
          <w:numId w:val="4"/>
        </w:numPr>
        <w:ind w:left="810"/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6D256F">
        <w:rPr>
          <w:rFonts w:ascii="Verdana" w:hAnsi="Verdana"/>
          <w:color w:val="686868"/>
          <w:sz w:val="21"/>
          <w:szCs w:val="21"/>
          <w:shd w:val="clear" w:color="auto" w:fill="FFFFFF"/>
        </w:rPr>
        <w:t>Application Development</w:t>
      </w:r>
    </w:p>
    <w:p w:rsidR="004827C4" w:rsidRPr="006D256F" w:rsidRDefault="004827C4" w:rsidP="004827C4">
      <w:pPr>
        <w:pStyle w:val="ListBullet"/>
        <w:numPr>
          <w:ilvl w:val="0"/>
          <w:numId w:val="4"/>
        </w:numPr>
        <w:ind w:left="810"/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6D256F">
        <w:rPr>
          <w:rFonts w:ascii="Verdana" w:hAnsi="Verdana"/>
          <w:color w:val="686868"/>
          <w:sz w:val="21"/>
          <w:szCs w:val="21"/>
          <w:shd w:val="clear" w:color="auto" w:fill="FFFFFF"/>
        </w:rPr>
        <w:t>Software Development Lifecycle (SDLC)</w:t>
      </w:r>
    </w:p>
    <w:p w:rsidR="004827C4" w:rsidRPr="006D256F" w:rsidRDefault="004827C4" w:rsidP="004827C4">
      <w:pPr>
        <w:pStyle w:val="ListBullet"/>
        <w:numPr>
          <w:ilvl w:val="0"/>
          <w:numId w:val="4"/>
        </w:numPr>
        <w:ind w:left="810"/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6D256F">
        <w:rPr>
          <w:rFonts w:ascii="Verdana" w:hAnsi="Verdana"/>
          <w:color w:val="686868"/>
          <w:sz w:val="21"/>
          <w:szCs w:val="21"/>
          <w:shd w:val="clear" w:color="auto" w:fill="FFFFFF"/>
        </w:rPr>
        <w:t>Release Management</w:t>
      </w:r>
    </w:p>
    <w:p w:rsidR="004827C4" w:rsidRPr="006D256F" w:rsidRDefault="004827C4" w:rsidP="004827C4">
      <w:pPr>
        <w:pStyle w:val="ListBullet"/>
        <w:numPr>
          <w:ilvl w:val="0"/>
          <w:numId w:val="4"/>
        </w:numPr>
        <w:ind w:left="810"/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6D256F">
        <w:rPr>
          <w:rFonts w:ascii="Verdana" w:hAnsi="Verdana"/>
          <w:color w:val="686868"/>
          <w:sz w:val="21"/>
          <w:szCs w:val="21"/>
          <w:shd w:val="clear" w:color="auto" w:fill="FFFFFF"/>
        </w:rPr>
        <w:t>B2B Integrations</w:t>
      </w:r>
    </w:p>
    <w:p w:rsidR="004827C4" w:rsidRPr="006D256F" w:rsidRDefault="004827C4" w:rsidP="004827C4">
      <w:pPr>
        <w:pStyle w:val="ListBullet"/>
        <w:numPr>
          <w:ilvl w:val="0"/>
          <w:numId w:val="4"/>
        </w:numPr>
        <w:ind w:left="810"/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6D256F">
        <w:rPr>
          <w:rFonts w:ascii="Verdana" w:hAnsi="Verdana"/>
          <w:color w:val="686868"/>
          <w:sz w:val="21"/>
          <w:szCs w:val="21"/>
          <w:shd w:val="clear" w:color="auto" w:fill="FFFFFF"/>
        </w:rPr>
        <w:t>Offshore Development Operations</w:t>
      </w:r>
    </w:p>
    <w:p w:rsidR="004827C4" w:rsidRPr="00FC203C" w:rsidRDefault="004827C4" w:rsidP="004827C4">
      <w:pPr>
        <w:pStyle w:val="ListBullet"/>
        <w:numPr>
          <w:ilvl w:val="0"/>
          <w:numId w:val="4"/>
        </w:numPr>
        <w:ind w:left="810"/>
        <w:rPr>
          <w:rFonts w:ascii="Verdana" w:hAnsi="Verdana"/>
          <w:color w:val="686868"/>
          <w:sz w:val="21"/>
          <w:szCs w:val="21"/>
          <w:shd w:val="clear" w:color="auto" w:fill="FFFFFF"/>
        </w:rPr>
      </w:pPr>
      <w:r w:rsidRPr="006D256F">
        <w:rPr>
          <w:rFonts w:ascii="Verdana" w:hAnsi="Verdana"/>
          <w:color w:val="686868"/>
          <w:sz w:val="21"/>
          <w:szCs w:val="21"/>
          <w:shd w:val="clear" w:color="auto" w:fill="FFFFFF"/>
        </w:rPr>
        <w:t>Team Building &amp; Leadership</w:t>
      </w:r>
    </w:p>
    <w:p w:rsidR="009B6F8F" w:rsidRDefault="0048706D" w:rsidP="009B6F8F">
      <w:pPr>
        <w:shd w:val="clear" w:color="auto" w:fill="FFFFFF"/>
        <w:spacing w:before="100" w:beforeAutospacing="1" w:after="100" w:afterAutospacing="1" w:line="480" w:lineRule="atLeast"/>
        <w:ind w:left="-360" w:firstLine="360"/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</w:pPr>
      <w:r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  <w:t>Highlights</w:t>
      </w:r>
      <w:r w:rsidR="0088048B"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  <w:t xml:space="preserve">: </w:t>
      </w:r>
      <w:bookmarkStart w:id="0" w:name="_GoBack"/>
      <w:bookmarkEnd w:id="0"/>
    </w:p>
    <w:p w:rsidR="007B1FF2" w:rsidRPr="001E56EC" w:rsidRDefault="007B1FF2" w:rsidP="001D0E16">
      <w:pPr>
        <w:pStyle w:val="ListBullet"/>
        <w:numPr>
          <w:ilvl w:val="0"/>
          <w:numId w:val="4"/>
        </w:numPr>
        <w:ind w:left="900"/>
        <w:rPr>
          <w:rFonts w:ascii="Verdana" w:hAnsi="Verdana"/>
          <w:iCs/>
          <w:color w:val="686868"/>
          <w:sz w:val="21"/>
          <w:szCs w:val="21"/>
          <w:shd w:val="clear" w:color="auto" w:fill="FFFFFF"/>
        </w:rPr>
      </w:pPr>
      <w:r w:rsidRPr="001E56EC">
        <w:rPr>
          <w:rFonts w:ascii="Verdana" w:hAnsi="Verdana"/>
          <w:color w:val="686868"/>
          <w:sz w:val="21"/>
          <w:szCs w:val="21"/>
          <w:shd w:val="clear" w:color="auto" w:fill="FFFFFF"/>
        </w:rPr>
        <w:t>Adaptable (</w:t>
      </w:r>
      <w:r w:rsidRPr="001E56EC">
        <w:rPr>
          <w:rFonts w:ascii="Verdana" w:hAnsi="Verdana"/>
          <w:iCs/>
          <w:color w:val="686868"/>
          <w:sz w:val="21"/>
          <w:szCs w:val="21"/>
          <w:shd w:val="clear" w:color="auto" w:fill="FFFFFF"/>
        </w:rPr>
        <w:t>work</w:t>
      </w:r>
      <w:r w:rsidRPr="001E56EC">
        <w:rPr>
          <w:rFonts w:ascii="Verdana" w:hAnsi="Verdana"/>
          <w:color w:val="686868"/>
          <w:sz w:val="21"/>
          <w:szCs w:val="21"/>
          <w:shd w:val="clear" w:color="auto" w:fill="FFFFFF"/>
        </w:rPr>
        <w:t xml:space="preserve"> </w:t>
      </w:r>
      <w:r w:rsidRPr="001E56EC">
        <w:rPr>
          <w:rFonts w:ascii="Verdana" w:hAnsi="Verdana"/>
          <w:iCs/>
          <w:color w:val="686868"/>
          <w:sz w:val="21"/>
          <w:szCs w:val="21"/>
          <w:shd w:val="clear" w:color="auto" w:fill="FFFFFF"/>
        </w:rPr>
        <w:t>in changing environment)</w:t>
      </w:r>
    </w:p>
    <w:p w:rsidR="007B1FF2" w:rsidRPr="001E56EC" w:rsidRDefault="007B1FF2" w:rsidP="001D0E16">
      <w:pPr>
        <w:pStyle w:val="ListBullet"/>
        <w:numPr>
          <w:ilvl w:val="0"/>
          <w:numId w:val="4"/>
        </w:numPr>
        <w:ind w:left="900"/>
        <w:rPr>
          <w:rFonts w:ascii="Verdana" w:hAnsi="Verdana"/>
          <w:iCs/>
          <w:color w:val="686868"/>
          <w:sz w:val="21"/>
          <w:szCs w:val="21"/>
          <w:shd w:val="clear" w:color="auto" w:fill="FFFFFF"/>
        </w:rPr>
      </w:pPr>
      <w:r w:rsidRPr="001E56EC">
        <w:rPr>
          <w:rFonts w:ascii="Verdana" w:hAnsi="Verdana"/>
          <w:iCs/>
          <w:color w:val="686868"/>
          <w:sz w:val="21"/>
          <w:szCs w:val="21"/>
          <w:shd w:val="clear" w:color="auto" w:fill="FFFFFF"/>
        </w:rPr>
        <w:t>Quick Learner </w:t>
      </w:r>
    </w:p>
    <w:p w:rsidR="007B1FF2" w:rsidRPr="001E56EC" w:rsidRDefault="007B1FF2" w:rsidP="001D0E16">
      <w:pPr>
        <w:pStyle w:val="ListBullet"/>
        <w:numPr>
          <w:ilvl w:val="0"/>
          <w:numId w:val="4"/>
        </w:numPr>
        <w:ind w:left="900"/>
        <w:rPr>
          <w:rFonts w:ascii="Verdana" w:hAnsi="Verdana"/>
          <w:iCs/>
          <w:color w:val="686868"/>
          <w:sz w:val="21"/>
          <w:szCs w:val="21"/>
          <w:shd w:val="clear" w:color="auto" w:fill="FFFFFF"/>
        </w:rPr>
      </w:pPr>
      <w:r w:rsidRPr="001E56EC">
        <w:rPr>
          <w:rFonts w:ascii="Verdana" w:hAnsi="Verdana"/>
          <w:iCs/>
          <w:color w:val="686868"/>
          <w:sz w:val="21"/>
          <w:szCs w:val="21"/>
          <w:shd w:val="clear" w:color="auto" w:fill="FFFFFF"/>
        </w:rPr>
        <w:t>Flexible </w:t>
      </w:r>
    </w:p>
    <w:p w:rsidR="007B1FF2" w:rsidRPr="001E56EC" w:rsidRDefault="007B1FF2" w:rsidP="001D0E16">
      <w:pPr>
        <w:pStyle w:val="ListBullet"/>
        <w:numPr>
          <w:ilvl w:val="0"/>
          <w:numId w:val="4"/>
        </w:numPr>
        <w:ind w:left="900"/>
        <w:rPr>
          <w:rFonts w:ascii="Verdana" w:hAnsi="Verdana"/>
          <w:iCs/>
          <w:color w:val="686868"/>
          <w:sz w:val="21"/>
          <w:szCs w:val="21"/>
          <w:shd w:val="clear" w:color="auto" w:fill="FFFFFF"/>
        </w:rPr>
      </w:pPr>
      <w:r w:rsidRPr="001E56EC">
        <w:rPr>
          <w:rFonts w:ascii="Verdana" w:hAnsi="Verdana"/>
          <w:iCs/>
          <w:color w:val="686868"/>
          <w:sz w:val="21"/>
          <w:szCs w:val="21"/>
          <w:shd w:val="clear" w:color="auto" w:fill="FFFFFF"/>
        </w:rPr>
        <w:t>Responsible </w:t>
      </w:r>
    </w:p>
    <w:p w:rsidR="007B1FF2" w:rsidRPr="001E56EC" w:rsidRDefault="007B1FF2" w:rsidP="001D0E16">
      <w:pPr>
        <w:pStyle w:val="ListBullet"/>
        <w:numPr>
          <w:ilvl w:val="0"/>
          <w:numId w:val="4"/>
        </w:numPr>
        <w:ind w:left="900"/>
        <w:rPr>
          <w:rFonts w:ascii="Verdana" w:hAnsi="Verdana"/>
          <w:iCs/>
          <w:color w:val="686868"/>
          <w:sz w:val="21"/>
          <w:szCs w:val="21"/>
          <w:shd w:val="clear" w:color="auto" w:fill="FFFFFF"/>
        </w:rPr>
      </w:pPr>
      <w:r w:rsidRPr="001E56EC">
        <w:rPr>
          <w:rFonts w:ascii="Verdana" w:hAnsi="Verdana"/>
          <w:iCs/>
          <w:color w:val="686868"/>
          <w:sz w:val="21"/>
          <w:szCs w:val="21"/>
          <w:shd w:val="clear" w:color="auto" w:fill="FFFFFF"/>
        </w:rPr>
        <w:t>Able to Operate Under Pressure </w:t>
      </w:r>
    </w:p>
    <w:p w:rsidR="007B1FF2" w:rsidRPr="001E56EC" w:rsidRDefault="007B1FF2" w:rsidP="001D0E16">
      <w:pPr>
        <w:pStyle w:val="ListBullet"/>
        <w:numPr>
          <w:ilvl w:val="0"/>
          <w:numId w:val="4"/>
        </w:numPr>
        <w:ind w:left="900"/>
        <w:rPr>
          <w:rFonts w:ascii="Verdana" w:hAnsi="Verdana"/>
          <w:iCs/>
          <w:color w:val="686868"/>
          <w:sz w:val="21"/>
          <w:szCs w:val="21"/>
          <w:shd w:val="clear" w:color="auto" w:fill="FFFFFF"/>
        </w:rPr>
      </w:pPr>
      <w:r w:rsidRPr="001E56EC">
        <w:rPr>
          <w:rFonts w:ascii="Verdana" w:hAnsi="Verdana"/>
          <w:iCs/>
          <w:color w:val="686868"/>
          <w:sz w:val="21"/>
          <w:szCs w:val="21"/>
          <w:shd w:val="clear" w:color="auto" w:fill="FFFFFF"/>
        </w:rPr>
        <w:t>Efficient </w:t>
      </w:r>
    </w:p>
    <w:p w:rsidR="00170669" w:rsidRPr="00E73AEE" w:rsidRDefault="007B1FF2" w:rsidP="00432653">
      <w:pPr>
        <w:pStyle w:val="ListBullet"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00" w:right="240"/>
        <w:rPr>
          <w:rFonts w:ascii="Arial" w:eastAsia="Times New Roman" w:hAnsi="Arial" w:cs="Arial"/>
          <w:color w:val="auto"/>
          <w:sz w:val="24"/>
          <w:szCs w:val="24"/>
        </w:rPr>
      </w:pPr>
      <w:r w:rsidRPr="00E73AEE">
        <w:rPr>
          <w:rFonts w:ascii="Verdana" w:hAnsi="Verdana"/>
          <w:iCs/>
          <w:color w:val="686868"/>
          <w:sz w:val="21"/>
          <w:szCs w:val="21"/>
          <w:shd w:val="clear" w:color="auto" w:fill="FFFFFF"/>
        </w:rPr>
        <w:t>Detail-oriented</w:t>
      </w:r>
    </w:p>
    <w:sectPr w:rsidR="00170669" w:rsidRPr="00E73AEE" w:rsidSect="00D92B95">
      <w:footerReference w:type="default" r:id="rId13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633" w:rsidRDefault="00552633" w:rsidP="00725803">
      <w:pPr>
        <w:spacing w:after="0"/>
      </w:pPr>
      <w:r>
        <w:separator/>
      </w:r>
    </w:p>
  </w:endnote>
  <w:endnote w:type="continuationSeparator" w:id="0">
    <w:p w:rsidR="00552633" w:rsidRDefault="00552633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altName w:val="Nyala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329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633" w:rsidRDefault="00552633" w:rsidP="00725803">
      <w:pPr>
        <w:spacing w:after="0"/>
      </w:pPr>
      <w:r>
        <w:separator/>
      </w:r>
    </w:p>
  </w:footnote>
  <w:footnote w:type="continuationSeparator" w:id="0">
    <w:p w:rsidR="00552633" w:rsidRDefault="00552633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364091"/>
    <w:multiLevelType w:val="hybridMultilevel"/>
    <w:tmpl w:val="7CB21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E160000"/>
    <w:multiLevelType w:val="multilevel"/>
    <w:tmpl w:val="75CE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2706EC"/>
    <w:multiLevelType w:val="multilevel"/>
    <w:tmpl w:val="9640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3735D2"/>
    <w:multiLevelType w:val="multilevel"/>
    <w:tmpl w:val="F210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710577"/>
    <w:multiLevelType w:val="multilevel"/>
    <w:tmpl w:val="D1C6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0"/>
  </w:num>
  <w:num w:numId="15">
    <w:abstractNumId w:val="12"/>
  </w:num>
  <w:num w:numId="16">
    <w:abstractNumId w:val="9"/>
  </w:num>
  <w:num w:numId="17">
    <w:abstractNumId w:val="14"/>
  </w:num>
  <w:num w:numId="18">
    <w:abstractNumId w:val="15"/>
  </w:num>
  <w:num w:numId="19">
    <w:abstractNumId w:val="10"/>
  </w:num>
  <w:num w:numId="20">
    <w:abstractNumId w:val="13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A64"/>
    <w:rsid w:val="0002190F"/>
    <w:rsid w:val="00023AE8"/>
    <w:rsid w:val="00025E77"/>
    <w:rsid w:val="00027312"/>
    <w:rsid w:val="00044075"/>
    <w:rsid w:val="00044BC1"/>
    <w:rsid w:val="00052456"/>
    <w:rsid w:val="000645F2"/>
    <w:rsid w:val="00076B13"/>
    <w:rsid w:val="0008260A"/>
    <w:rsid w:val="00082F03"/>
    <w:rsid w:val="000835A0"/>
    <w:rsid w:val="00084E6D"/>
    <w:rsid w:val="00085F30"/>
    <w:rsid w:val="000934A2"/>
    <w:rsid w:val="00097EEF"/>
    <w:rsid w:val="00113D9A"/>
    <w:rsid w:val="00170669"/>
    <w:rsid w:val="00187D85"/>
    <w:rsid w:val="001A5F33"/>
    <w:rsid w:val="001B0955"/>
    <w:rsid w:val="001C3241"/>
    <w:rsid w:val="001D0E16"/>
    <w:rsid w:val="001E56EC"/>
    <w:rsid w:val="00227784"/>
    <w:rsid w:val="00230165"/>
    <w:rsid w:val="00233291"/>
    <w:rsid w:val="0023705D"/>
    <w:rsid w:val="00240B6F"/>
    <w:rsid w:val="00250A31"/>
    <w:rsid w:val="00251C13"/>
    <w:rsid w:val="0025582F"/>
    <w:rsid w:val="0028592F"/>
    <w:rsid w:val="002922D0"/>
    <w:rsid w:val="00293753"/>
    <w:rsid w:val="002B3BEF"/>
    <w:rsid w:val="002C16A9"/>
    <w:rsid w:val="002C5E0F"/>
    <w:rsid w:val="002E007E"/>
    <w:rsid w:val="00316C44"/>
    <w:rsid w:val="00340B03"/>
    <w:rsid w:val="00363814"/>
    <w:rsid w:val="00380AE7"/>
    <w:rsid w:val="00387D12"/>
    <w:rsid w:val="003A6943"/>
    <w:rsid w:val="003C4478"/>
    <w:rsid w:val="003D436B"/>
    <w:rsid w:val="003D537E"/>
    <w:rsid w:val="003E3715"/>
    <w:rsid w:val="00410BA2"/>
    <w:rsid w:val="00432653"/>
    <w:rsid w:val="00434074"/>
    <w:rsid w:val="00463C3B"/>
    <w:rsid w:val="004732C2"/>
    <w:rsid w:val="004827C4"/>
    <w:rsid w:val="00484A5A"/>
    <w:rsid w:val="0048706D"/>
    <w:rsid w:val="004937AE"/>
    <w:rsid w:val="004A16C2"/>
    <w:rsid w:val="004A3924"/>
    <w:rsid w:val="004E2970"/>
    <w:rsid w:val="004E373E"/>
    <w:rsid w:val="005026DD"/>
    <w:rsid w:val="00504415"/>
    <w:rsid w:val="00513EFC"/>
    <w:rsid w:val="00516763"/>
    <w:rsid w:val="0052113B"/>
    <w:rsid w:val="00523F04"/>
    <w:rsid w:val="00552633"/>
    <w:rsid w:val="00564951"/>
    <w:rsid w:val="00573BF9"/>
    <w:rsid w:val="00574B2C"/>
    <w:rsid w:val="005A4A49"/>
    <w:rsid w:val="005B1D68"/>
    <w:rsid w:val="005C5176"/>
    <w:rsid w:val="005D7D0E"/>
    <w:rsid w:val="00611B37"/>
    <w:rsid w:val="006252B4"/>
    <w:rsid w:val="00646BA2"/>
    <w:rsid w:val="00654774"/>
    <w:rsid w:val="006635B2"/>
    <w:rsid w:val="00664FA8"/>
    <w:rsid w:val="00675EA0"/>
    <w:rsid w:val="00685FC5"/>
    <w:rsid w:val="006A1F18"/>
    <w:rsid w:val="006B71BF"/>
    <w:rsid w:val="006C08A0"/>
    <w:rsid w:val="006C47D8"/>
    <w:rsid w:val="006D256F"/>
    <w:rsid w:val="006D2D08"/>
    <w:rsid w:val="006D62C2"/>
    <w:rsid w:val="006F26A2"/>
    <w:rsid w:val="0070237E"/>
    <w:rsid w:val="00725803"/>
    <w:rsid w:val="00725CB5"/>
    <w:rsid w:val="007307A3"/>
    <w:rsid w:val="00752315"/>
    <w:rsid w:val="00795D2B"/>
    <w:rsid w:val="007B1FF2"/>
    <w:rsid w:val="007B7697"/>
    <w:rsid w:val="007C031E"/>
    <w:rsid w:val="007C7915"/>
    <w:rsid w:val="007E19FB"/>
    <w:rsid w:val="007E5683"/>
    <w:rsid w:val="007F3F90"/>
    <w:rsid w:val="00857E6B"/>
    <w:rsid w:val="0088048B"/>
    <w:rsid w:val="008968C4"/>
    <w:rsid w:val="008D7C1C"/>
    <w:rsid w:val="0092291B"/>
    <w:rsid w:val="00931A68"/>
    <w:rsid w:val="00932D92"/>
    <w:rsid w:val="0095272C"/>
    <w:rsid w:val="00972024"/>
    <w:rsid w:val="009B6F8F"/>
    <w:rsid w:val="009C4F04"/>
    <w:rsid w:val="009D749E"/>
    <w:rsid w:val="009D779F"/>
    <w:rsid w:val="009F04D2"/>
    <w:rsid w:val="009F2BA7"/>
    <w:rsid w:val="009F66D7"/>
    <w:rsid w:val="009F6DA0"/>
    <w:rsid w:val="00A01182"/>
    <w:rsid w:val="00A40443"/>
    <w:rsid w:val="00A653F4"/>
    <w:rsid w:val="00A90CB1"/>
    <w:rsid w:val="00AD13CB"/>
    <w:rsid w:val="00AD3FD8"/>
    <w:rsid w:val="00B01C05"/>
    <w:rsid w:val="00B257B2"/>
    <w:rsid w:val="00B35D0C"/>
    <w:rsid w:val="00B370A8"/>
    <w:rsid w:val="00B71667"/>
    <w:rsid w:val="00BC7376"/>
    <w:rsid w:val="00BD669A"/>
    <w:rsid w:val="00BE7C34"/>
    <w:rsid w:val="00C13F2B"/>
    <w:rsid w:val="00C43D65"/>
    <w:rsid w:val="00C84833"/>
    <w:rsid w:val="00C9044F"/>
    <w:rsid w:val="00CA7B11"/>
    <w:rsid w:val="00CD0221"/>
    <w:rsid w:val="00CF4ECC"/>
    <w:rsid w:val="00D11295"/>
    <w:rsid w:val="00D15C11"/>
    <w:rsid w:val="00D2420D"/>
    <w:rsid w:val="00D30382"/>
    <w:rsid w:val="00D413F9"/>
    <w:rsid w:val="00D44A76"/>
    <w:rsid w:val="00D44E50"/>
    <w:rsid w:val="00D62416"/>
    <w:rsid w:val="00D72279"/>
    <w:rsid w:val="00D90060"/>
    <w:rsid w:val="00D92B95"/>
    <w:rsid w:val="00DE524F"/>
    <w:rsid w:val="00DE6235"/>
    <w:rsid w:val="00E03F71"/>
    <w:rsid w:val="00E1090C"/>
    <w:rsid w:val="00E154B5"/>
    <w:rsid w:val="00E232F0"/>
    <w:rsid w:val="00E26479"/>
    <w:rsid w:val="00E42BF4"/>
    <w:rsid w:val="00E52791"/>
    <w:rsid w:val="00E73AEE"/>
    <w:rsid w:val="00E81FB8"/>
    <w:rsid w:val="00E83195"/>
    <w:rsid w:val="00EC5A1E"/>
    <w:rsid w:val="00F00A4F"/>
    <w:rsid w:val="00F16BC7"/>
    <w:rsid w:val="00F332EB"/>
    <w:rsid w:val="00F33CD8"/>
    <w:rsid w:val="00F51EB4"/>
    <w:rsid w:val="00F76A64"/>
    <w:rsid w:val="00F842EB"/>
    <w:rsid w:val="00F93499"/>
    <w:rsid w:val="00FC203C"/>
    <w:rsid w:val="00FD1DE2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602723-843B-4461-9F00-F5A09BF4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Header1">
    <w:name w:val="Header1"/>
    <w:basedOn w:val="Normal"/>
    <w:rsid w:val="006D25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7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44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weta.bhosale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F39C4D60F74845A226EF5933319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25AD8-F547-4001-9E90-7C3ECA85ED3F}"/>
      </w:docPartPr>
      <w:docPartBody>
        <w:p w:rsidR="00233276" w:rsidRDefault="00285A43">
          <w:pPr>
            <w:pStyle w:val="07F39C4D60F74845A226EF59333199F2"/>
          </w:pPr>
          <w:r w:rsidRPr="009D0878">
            <w:t>Address</w:t>
          </w:r>
        </w:p>
      </w:docPartBody>
    </w:docPart>
    <w:docPart>
      <w:docPartPr>
        <w:name w:val="940CB324195B47FFA7114AC15E5BF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39A55-C3D7-4634-9988-6EC13928A549}"/>
      </w:docPartPr>
      <w:docPartBody>
        <w:p w:rsidR="00233276" w:rsidRDefault="00285A43">
          <w:pPr>
            <w:pStyle w:val="940CB324195B47FFA7114AC15E5BFD89"/>
          </w:pPr>
          <w:r w:rsidRPr="009D0878">
            <w:t>Phone</w:t>
          </w:r>
        </w:p>
      </w:docPartBody>
    </w:docPart>
    <w:docPart>
      <w:docPartPr>
        <w:name w:val="50CB8C8497784AD587C4BBCECBE3C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1201F-CAF7-47B0-8C5A-267A47B0481C}"/>
      </w:docPartPr>
      <w:docPartBody>
        <w:p w:rsidR="00233276" w:rsidRDefault="00285A43">
          <w:pPr>
            <w:pStyle w:val="50CB8C8497784AD587C4BBCECBE3C1A9"/>
          </w:pPr>
          <w:r w:rsidRPr="009D0878">
            <w:t>Email</w:t>
          </w:r>
        </w:p>
      </w:docPartBody>
    </w:docPart>
    <w:docPart>
      <w:docPartPr>
        <w:name w:val="23F2FA659BCC4F53A29854D798F99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8F76A-8547-4BCA-9645-E6580AE840D9}"/>
      </w:docPartPr>
      <w:docPartBody>
        <w:p w:rsidR="00233276" w:rsidRDefault="00285A43">
          <w:pPr>
            <w:pStyle w:val="23F2FA659BCC4F53A29854D798F99AC4"/>
          </w:pPr>
          <w:r>
            <w:t>Skills</w:t>
          </w:r>
        </w:p>
      </w:docPartBody>
    </w:docPart>
    <w:docPart>
      <w:docPartPr>
        <w:name w:val="65AB13E89DC443A3AEDE5806823AC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027F6-5F47-42C9-AEC4-2D358F621464}"/>
      </w:docPartPr>
      <w:docPartBody>
        <w:p w:rsidR="00233276" w:rsidRDefault="00285A43">
          <w:pPr>
            <w:pStyle w:val="65AB13E89DC443A3AEDE5806823AC28A"/>
          </w:pPr>
          <w:r w:rsidRPr="00AD3FD8">
            <w:t>Experience</w:t>
          </w:r>
        </w:p>
      </w:docPartBody>
    </w:docPart>
    <w:docPart>
      <w:docPartPr>
        <w:name w:val="813C514DA07C42A3999BF511315DD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3FEDC-7012-468A-9726-CCD14A9AAFD8}"/>
      </w:docPartPr>
      <w:docPartBody>
        <w:p w:rsidR="00233276" w:rsidRDefault="00285A43">
          <w:pPr>
            <w:pStyle w:val="813C514DA07C42A3999BF511315DDF34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altName w:val="Nyala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A43"/>
    <w:rsid w:val="00233276"/>
    <w:rsid w:val="00263957"/>
    <w:rsid w:val="00285A43"/>
    <w:rsid w:val="004D0601"/>
    <w:rsid w:val="00612179"/>
    <w:rsid w:val="00CB35F0"/>
    <w:rsid w:val="00E8310E"/>
    <w:rsid w:val="00ED734B"/>
    <w:rsid w:val="00FB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28E2E09DE14CBB999CB551605807EF">
    <w:name w:val="CC28E2E09DE14CBB999CB551605807EF"/>
  </w:style>
  <w:style w:type="paragraph" w:customStyle="1" w:styleId="B490D96467F540A58941041F84D08C1A">
    <w:name w:val="B490D96467F540A58941041F84D08C1A"/>
  </w:style>
  <w:style w:type="paragraph" w:customStyle="1" w:styleId="07F39C4D60F74845A226EF59333199F2">
    <w:name w:val="07F39C4D60F74845A226EF59333199F2"/>
  </w:style>
  <w:style w:type="paragraph" w:customStyle="1" w:styleId="940CB324195B47FFA7114AC15E5BFD89">
    <w:name w:val="940CB324195B47FFA7114AC15E5BFD89"/>
  </w:style>
  <w:style w:type="paragraph" w:customStyle="1" w:styleId="50CB8C8497784AD587C4BBCECBE3C1A9">
    <w:name w:val="50CB8C8497784AD587C4BBCECBE3C1A9"/>
  </w:style>
  <w:style w:type="paragraph" w:customStyle="1" w:styleId="30A39D0E8E404A2CA13A99BBB1B1C67E">
    <w:name w:val="30A39D0E8E404A2CA13A99BBB1B1C67E"/>
  </w:style>
  <w:style w:type="paragraph" w:customStyle="1" w:styleId="6B01DC637B4C44CAA7C3A22E07D5829C">
    <w:name w:val="6B01DC637B4C44CAA7C3A22E07D5829C"/>
  </w:style>
  <w:style w:type="paragraph" w:customStyle="1" w:styleId="FB7F3F6905FC4AAF92519E4A52786B75">
    <w:name w:val="FB7F3F6905FC4AAF92519E4A52786B75"/>
  </w:style>
  <w:style w:type="paragraph" w:customStyle="1" w:styleId="23F2FA659BCC4F53A29854D798F99AC4">
    <w:name w:val="23F2FA659BCC4F53A29854D798F99AC4"/>
  </w:style>
  <w:style w:type="paragraph" w:customStyle="1" w:styleId="07CF2C6F62284785960B3E8690D25BA8">
    <w:name w:val="07CF2C6F62284785960B3E8690D25BA8"/>
  </w:style>
  <w:style w:type="paragraph" w:customStyle="1" w:styleId="C7BB66CF2F054D6FB3DDF288D2994372">
    <w:name w:val="C7BB66CF2F054D6FB3DDF288D2994372"/>
  </w:style>
  <w:style w:type="paragraph" w:customStyle="1" w:styleId="BCF1E8D63A714C4DB7CD22D9081335AB">
    <w:name w:val="BCF1E8D63A714C4DB7CD22D9081335AB"/>
  </w:style>
  <w:style w:type="paragraph" w:customStyle="1" w:styleId="1D96B89725D442509CBD60B746CBDFC8">
    <w:name w:val="1D96B89725D442509CBD60B746CBDFC8"/>
  </w:style>
  <w:style w:type="paragraph" w:customStyle="1" w:styleId="69AAA02F1A174B3DB01A60EA0AB26414">
    <w:name w:val="69AAA02F1A174B3DB01A60EA0AB26414"/>
  </w:style>
  <w:style w:type="paragraph" w:customStyle="1" w:styleId="65AB13E89DC443A3AEDE5806823AC28A">
    <w:name w:val="65AB13E89DC443A3AEDE5806823AC28A"/>
  </w:style>
  <w:style w:type="paragraph" w:customStyle="1" w:styleId="C521D3ECC8754433B4ECBB16F83C530E">
    <w:name w:val="C521D3ECC8754433B4ECBB16F83C530E"/>
  </w:style>
  <w:style w:type="paragraph" w:customStyle="1" w:styleId="A6AB5B231220491EA1184AC97508DB5F">
    <w:name w:val="A6AB5B231220491EA1184AC97508DB5F"/>
  </w:style>
  <w:style w:type="paragraph" w:customStyle="1" w:styleId="486C5F7319B24046A8E82822F72F9BD3">
    <w:name w:val="486C5F7319B24046A8E82822F72F9BD3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EFF2EF08FDE44181B586D1CAA5E6CFD6">
    <w:name w:val="EFF2EF08FDE44181B586D1CAA5E6CFD6"/>
  </w:style>
  <w:style w:type="paragraph" w:customStyle="1" w:styleId="524936D042E442C18668DFD6531EAF17">
    <w:name w:val="524936D042E442C18668DFD6531EAF17"/>
  </w:style>
  <w:style w:type="paragraph" w:customStyle="1" w:styleId="284FECC3A558470CA74125C4DD41F8C9">
    <w:name w:val="284FECC3A558470CA74125C4DD41F8C9"/>
  </w:style>
  <w:style w:type="paragraph" w:customStyle="1" w:styleId="6D9D4E3EA05D436D8063DC0A706D0356">
    <w:name w:val="6D9D4E3EA05D436D8063DC0A706D0356"/>
  </w:style>
  <w:style w:type="paragraph" w:customStyle="1" w:styleId="D95FBF1074AC4E6DAFEF40FB7C1DA8A3">
    <w:name w:val="D95FBF1074AC4E6DAFEF40FB7C1DA8A3"/>
  </w:style>
  <w:style w:type="paragraph" w:customStyle="1" w:styleId="6446CB66A779432D83BFDF41273B3DD5">
    <w:name w:val="6446CB66A779432D83BFDF41273B3DD5"/>
  </w:style>
  <w:style w:type="paragraph" w:customStyle="1" w:styleId="BDE1814EF962497BAF2D95BCAC8CA6EB">
    <w:name w:val="BDE1814EF962497BAF2D95BCAC8CA6EB"/>
  </w:style>
  <w:style w:type="paragraph" w:customStyle="1" w:styleId="813C514DA07C42A3999BF511315DDF34">
    <w:name w:val="813C514DA07C42A3999BF511315DDF34"/>
  </w:style>
  <w:style w:type="paragraph" w:customStyle="1" w:styleId="035DA26B878A4A76947555CA7CC69D72">
    <w:name w:val="035DA26B878A4A76947555CA7CC69D72"/>
  </w:style>
  <w:style w:type="paragraph" w:customStyle="1" w:styleId="D508F2CB198E4570A9E1FEF6D64760C4">
    <w:name w:val="D508F2CB198E4570A9E1FEF6D64760C4"/>
  </w:style>
  <w:style w:type="paragraph" w:customStyle="1" w:styleId="B9DE73DD78C048008EFCDB8E3530ABE8">
    <w:name w:val="B9DE73DD78C048008EFCDB8E3530ABE8"/>
  </w:style>
  <w:style w:type="paragraph" w:customStyle="1" w:styleId="ED41C509C55E4C1B9E8CFCF12FE7A132">
    <w:name w:val="ED41C509C55E4C1B9E8CFCF12FE7A132"/>
  </w:style>
  <w:style w:type="paragraph" w:customStyle="1" w:styleId="9EB4BE2C55C644C6820315F5D04CD207">
    <w:name w:val="9EB4BE2C55C644C6820315F5D04CD207"/>
  </w:style>
  <w:style w:type="paragraph" w:customStyle="1" w:styleId="476F6D381D08436C82D3D6BD5CE0CA4B">
    <w:name w:val="476F6D381D08436C82D3D6BD5CE0CA4B"/>
  </w:style>
  <w:style w:type="paragraph" w:customStyle="1" w:styleId="6A8929BAF2B948F6B5586671D317F89B">
    <w:name w:val="6A8929BAF2B948F6B5586671D317F89B"/>
  </w:style>
  <w:style w:type="paragraph" w:customStyle="1" w:styleId="9B06F516E80542C9B9525C4BB1AA0932">
    <w:name w:val="9B06F516E80542C9B9525C4BB1AA0932"/>
  </w:style>
  <w:style w:type="paragraph" w:customStyle="1" w:styleId="7F757705C5A54AB1B1210924CF27DF6D">
    <w:name w:val="7F757705C5A54AB1B1210924CF27DF6D"/>
  </w:style>
  <w:style w:type="paragraph" w:customStyle="1" w:styleId="AD7036BCA29740BE9A4786C99074CA07">
    <w:name w:val="AD7036BCA29740BE9A4786C99074CA07"/>
  </w:style>
  <w:style w:type="paragraph" w:customStyle="1" w:styleId="B6BA9564456B4B9589C65EFA16FCFFF4">
    <w:name w:val="B6BA9564456B4B9589C65EFA16FCFFF4"/>
  </w:style>
  <w:style w:type="paragraph" w:customStyle="1" w:styleId="A8171B890D7C4FF2A802525E38A30A3E">
    <w:name w:val="A8171B890D7C4FF2A802525E38A30A3E"/>
  </w:style>
  <w:style w:type="paragraph" w:customStyle="1" w:styleId="2522B484F23A478E84328B4A6E089DC0">
    <w:name w:val="2522B484F23A478E84328B4A6E089DC0"/>
    <w:rsid w:val="00233276"/>
  </w:style>
  <w:style w:type="paragraph" w:customStyle="1" w:styleId="CAD0443CA19E411A92D504E958B54BED">
    <w:name w:val="CAD0443CA19E411A92D504E958B54BED"/>
    <w:rsid w:val="00233276"/>
  </w:style>
  <w:style w:type="paragraph" w:customStyle="1" w:styleId="A76984E8A4B6433EA953F7BD56CB068F">
    <w:name w:val="A76984E8A4B6433EA953F7BD56CB068F"/>
    <w:rsid w:val="00233276"/>
  </w:style>
  <w:style w:type="paragraph" w:customStyle="1" w:styleId="B84FFE7CE0034A4398719A5826DB45BA">
    <w:name w:val="B84FFE7CE0034A4398719A5826DB45BA"/>
    <w:rsid w:val="00612179"/>
  </w:style>
  <w:style w:type="paragraph" w:customStyle="1" w:styleId="38572C3D2DBF4843B57891B2CA503ED5">
    <w:name w:val="38572C3D2DBF4843B57891B2CA503ED5"/>
    <w:rsid w:val="00612179"/>
  </w:style>
  <w:style w:type="paragraph" w:customStyle="1" w:styleId="25074B4A832B4DDE9B44B54BEE6F584A">
    <w:name w:val="25074B4A832B4DDE9B44B54BEE6F584A"/>
    <w:rsid w:val="006121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Shweta</Abstract>
  <CompanyAddress>Pune</CompanyAddress>
  <CompanyPhone>+91 8007868325</CompanyPhone>
  <CompanyFax/>
  <CompanyEmail>shwetu.2008@gmail.com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73F84E-D316-4E92-9DD8-815E8E7CD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5611</TotalTime>
  <Pages>3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Bhosale</dc:creator>
  <cp:keywords/>
  <dc:description/>
  <cp:lastModifiedBy>Shweta Bhosale</cp:lastModifiedBy>
  <cp:revision>90</cp:revision>
  <dcterms:created xsi:type="dcterms:W3CDTF">2017-10-31T10:47:00Z</dcterms:created>
  <dcterms:modified xsi:type="dcterms:W3CDTF">2017-11-23T07:47:00Z</dcterms:modified>
  <cp:category>Bhosale</cp:category>
</cp:coreProperties>
</file>